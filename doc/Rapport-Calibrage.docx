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E5" w:rsidRDefault="003313C8">
      <w:r>
        <w:rPr>
          <w:noProof/>
        </w:rPr>
        <mc:AlternateContent>
          <mc:Choice Requires="wps">
            <w:drawing>
              <wp:anchor distT="0" distB="0" distL="114300" distR="114300" simplePos="0" relativeHeight="251656192" behindDoc="0" locked="0" layoutInCell="1" allowOverlap="1" wp14:anchorId="7786CC8F" wp14:editId="058E3791">
                <wp:simplePos x="0" y="0"/>
                <wp:positionH relativeFrom="column">
                  <wp:posOffset>-419735</wp:posOffset>
                </wp:positionH>
                <wp:positionV relativeFrom="paragraph">
                  <wp:posOffset>-635</wp:posOffset>
                </wp:positionV>
                <wp:extent cx="4699000" cy="9144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990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75A7" w:rsidRPr="00495D43" w:rsidRDefault="00C375A7">
                            <w:pPr>
                              <w:rPr>
                                <w:rFonts w:ascii="Gill Sans MT" w:hAnsi="Gill Sans MT"/>
                                <w:b/>
                                <w:color w:val="0070C0"/>
                                <w:sz w:val="56"/>
                                <w:szCs w:val="56"/>
                              </w:rPr>
                            </w:pPr>
                            <w:r w:rsidRPr="00495D43">
                              <w:rPr>
                                <w:rFonts w:ascii="Gill Sans MT" w:hAnsi="Gill Sans MT"/>
                                <w:b/>
                                <w:color w:val="0070C0"/>
                                <w:sz w:val="56"/>
                                <w:szCs w:val="56"/>
                              </w:rPr>
                              <w:t>Analyse d’Image :</w:t>
                            </w:r>
                          </w:p>
                          <w:p w:rsidR="00C375A7" w:rsidRPr="00495D43" w:rsidRDefault="00495D43">
                            <w:pPr>
                              <w:rPr>
                                <w:rFonts w:ascii="Gill Sans MT" w:hAnsi="Gill Sans MT"/>
                                <w:b/>
                                <w:color w:val="0070C0"/>
                                <w:sz w:val="56"/>
                                <w:szCs w:val="56"/>
                              </w:rPr>
                            </w:pPr>
                            <w:r w:rsidRPr="00495D43">
                              <w:rPr>
                                <w:rFonts w:ascii="Gill Sans MT" w:hAnsi="Gill Sans MT"/>
                                <w:b/>
                                <w:color w:val="0070C0"/>
                                <w:sz w:val="56"/>
                                <w:szCs w:val="56"/>
                              </w:rPr>
                              <w:t>Calibrage d’une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33.05pt;margin-top:-.05pt;width:37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" filled="f" stroked="f">
                <v:textbox>
                  <w:txbxContent>
                    <w:p w:rsidR="00C375A7" w:rsidRPr="00495D43" w:rsidRDefault="00C375A7">
                      <w:pPr>
                        <w:rPr>
                          <w:rFonts w:ascii="Gill Sans MT" w:hAnsi="Gill Sans MT"/>
                          <w:b/>
                          <w:color w:val="0070C0"/>
                          <w:sz w:val="56"/>
                          <w:szCs w:val="56"/>
                        </w:rPr>
                      </w:pPr>
                      <w:r w:rsidRPr="00495D43">
                        <w:rPr>
                          <w:rFonts w:ascii="Gill Sans MT" w:hAnsi="Gill Sans MT"/>
                          <w:b/>
                          <w:color w:val="0070C0"/>
                          <w:sz w:val="56"/>
                          <w:szCs w:val="56"/>
                        </w:rPr>
                        <w:t>Analyse d’Image :</w:t>
                      </w:r>
                    </w:p>
                    <w:p w:rsidR="00C375A7" w:rsidRPr="00495D43" w:rsidRDefault="00495D43">
                      <w:pPr>
                        <w:rPr>
                          <w:rFonts w:ascii="Gill Sans MT" w:hAnsi="Gill Sans MT"/>
                          <w:b/>
                          <w:color w:val="0070C0"/>
                          <w:sz w:val="56"/>
                          <w:szCs w:val="56"/>
                        </w:rPr>
                      </w:pPr>
                      <w:r w:rsidRPr="00495D43">
                        <w:rPr>
                          <w:rFonts w:ascii="Gill Sans MT" w:hAnsi="Gill Sans MT"/>
                          <w:b/>
                          <w:color w:val="0070C0"/>
                          <w:sz w:val="56"/>
                          <w:szCs w:val="56"/>
                        </w:rPr>
                        <w:t>Calibrage d’une caméra</w:t>
                      </w:r>
                    </w:p>
                  </w:txbxContent>
                </v:textbox>
                <w10:wrap type="square"/>
              </v:shape>
            </w:pict>
          </mc:Fallback>
        </mc:AlternateContent>
      </w:r>
      <w:bookmarkStart w:id="0" w:name="_GoBack"/>
      <w:r w:rsidR="00114F3F">
        <w:rPr>
          <w:noProof/>
        </w:rPr>
        <w:drawing>
          <wp:anchor distT="0" distB="0" distL="114300" distR="114300" simplePos="0" relativeHeight="251659264" behindDoc="1" locked="0" layoutInCell="1" allowOverlap="1" wp14:anchorId="625947E0" wp14:editId="251C08C5">
            <wp:simplePos x="0" y="0"/>
            <wp:positionH relativeFrom="column">
              <wp:posOffset>-5293360</wp:posOffset>
            </wp:positionH>
            <wp:positionV relativeFrom="paragraph">
              <wp:posOffset>-1227455</wp:posOffset>
            </wp:positionV>
            <wp:extent cx="7559404" cy="10988040"/>
            <wp:effectExtent l="0" t="0" r="3810"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61588" cy="10991215"/>
                    </a:xfrm>
                    <a:prstGeom prst="rect">
                      <a:avLst/>
                    </a:prstGeom>
                  </pic:spPr>
                </pic:pic>
              </a:graphicData>
            </a:graphic>
            <wp14:sizeRelH relativeFrom="page">
              <wp14:pctWidth>0</wp14:pctWidth>
            </wp14:sizeRelH>
            <wp14:sizeRelV relativeFrom="page">
              <wp14:pctHeight>0</wp14:pctHeight>
            </wp14:sizeRelV>
          </wp:anchor>
        </w:drawing>
      </w:r>
      <w:bookmarkEnd w:id="0"/>
    </w:p>
    <w:p w:rsidR="00190DE5" w:rsidRDefault="00190DE5">
      <w:r>
        <w:rPr>
          <w:noProof/>
        </w:rPr>
        <mc:AlternateContent>
          <mc:Choice Requires="wps">
            <w:drawing>
              <wp:anchor distT="0" distB="0" distL="114300" distR="114300" simplePos="0" relativeHeight="251673088" behindDoc="0" locked="0" layoutInCell="1" allowOverlap="1" wp14:anchorId="329353D3" wp14:editId="07A03134">
                <wp:simplePos x="0" y="0"/>
                <wp:positionH relativeFrom="column">
                  <wp:posOffset>-4745990</wp:posOffset>
                </wp:positionH>
                <wp:positionV relativeFrom="paragraph">
                  <wp:posOffset>771525</wp:posOffset>
                </wp:positionV>
                <wp:extent cx="3414395" cy="6686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68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color w:val="0070C0"/>
                                <w:sz w:val="34"/>
                                <w:szCs w:val="34"/>
                              </w:rPr>
                            </w:pPr>
                            <w:r>
                              <w:rPr>
                                <w:rFonts w:ascii="Gill Sans MT" w:hAnsi="Gill Sans MT"/>
                                <w:color w:val="0070C0"/>
                                <w:sz w:val="34"/>
                                <w:szCs w:val="34"/>
                              </w:rPr>
                              <w:t>Cassandra Breton, Julien Fleckinger</w:t>
                            </w:r>
                          </w:p>
                          <w:p w:rsidR="00C375A7" w:rsidRDefault="00C375A7">
                            <w:pPr>
                              <w:rPr>
                                <w:rFonts w:ascii="Gill Sans MT" w:hAnsi="Gill Sans MT"/>
                                <w:color w:val="0070C0"/>
                                <w:sz w:val="34"/>
                                <w:szCs w:val="34"/>
                              </w:rPr>
                            </w:pPr>
                            <w:r>
                              <w:rPr>
                                <w:rFonts w:ascii="Gill Sans MT" w:hAnsi="Gill Sans MT"/>
                                <w:color w:val="0070C0"/>
                                <w:sz w:val="34"/>
                                <w:szCs w:val="34"/>
                              </w:rPr>
                              <w:t>et Miguel Reuter</w:t>
                            </w:r>
                          </w:p>
                          <w:p w:rsidR="00C375A7" w:rsidRPr="00B87D29" w:rsidRDefault="00C375A7">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73.7pt;margin-top:60.75pt;width:268.85pt;height:5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X0sgIAAK8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" filled="f" stroked="f">
                <v:textbox>
                  <w:txbxContent>
                    <w:p w:rsidR="00C375A7" w:rsidRDefault="00C375A7">
                      <w:pPr>
                        <w:rPr>
                          <w:rFonts w:ascii="Gill Sans MT" w:hAnsi="Gill Sans MT"/>
                          <w:color w:val="0070C0"/>
                          <w:sz w:val="34"/>
                          <w:szCs w:val="34"/>
                        </w:rPr>
                      </w:pPr>
                      <w:r>
                        <w:rPr>
                          <w:rFonts w:ascii="Gill Sans MT" w:hAnsi="Gill Sans MT"/>
                          <w:color w:val="0070C0"/>
                          <w:sz w:val="34"/>
                          <w:szCs w:val="34"/>
                        </w:rPr>
                        <w:t>Cassandra Breton, Julien Fleckinger</w:t>
                      </w:r>
                    </w:p>
                    <w:p w:rsidR="00C375A7" w:rsidRDefault="00C375A7">
                      <w:pPr>
                        <w:rPr>
                          <w:rFonts w:ascii="Gill Sans MT" w:hAnsi="Gill Sans MT"/>
                          <w:color w:val="0070C0"/>
                          <w:sz w:val="34"/>
                          <w:szCs w:val="34"/>
                        </w:rPr>
                      </w:pPr>
                      <w:r>
                        <w:rPr>
                          <w:rFonts w:ascii="Gill Sans MT" w:hAnsi="Gill Sans MT"/>
                          <w:color w:val="0070C0"/>
                          <w:sz w:val="34"/>
                          <w:szCs w:val="34"/>
                        </w:rPr>
                        <w:t>et Miguel Reuter</w:t>
                      </w:r>
                    </w:p>
                    <w:p w:rsidR="00C375A7" w:rsidRPr="00B87D29" w:rsidRDefault="00C375A7">
                      <w:pPr>
                        <w:rPr>
                          <w:rFonts w:ascii="Gill Sans MT" w:hAnsi="Gill Sans MT"/>
                          <w:color w:val="0070C0"/>
                          <w:sz w:val="34"/>
                          <w:szCs w:val="34"/>
                        </w:rPr>
                      </w:pPr>
                    </w:p>
                  </w:txbxContent>
                </v:textbox>
                <w10:wrap type="square"/>
              </v:shape>
            </w:pict>
          </mc:Fallback>
        </mc:AlternateContent>
      </w:r>
      <w:r>
        <w:br w:type="page"/>
      </w:r>
    </w:p>
    <w:p w:rsidR="00FD39FD" w:rsidRDefault="00FD39FD" w:rsidP="00FD39FD">
      <w:pPr>
        <w:jc w:val="center"/>
        <w:rPr>
          <w:sz w:val="44"/>
          <w:szCs w:val="44"/>
        </w:rPr>
      </w:pPr>
      <w:bookmarkStart w:id="1" w:name="_Toc503263330"/>
      <w:r w:rsidRPr="00FD39FD">
        <w:rPr>
          <w:sz w:val="44"/>
          <w:szCs w:val="44"/>
        </w:rPr>
        <w:lastRenderedPageBreak/>
        <w:t>Projet : calibrage d’une caméra</w:t>
      </w:r>
      <w:bookmarkEnd w:id="1"/>
    </w:p>
    <w:p w:rsidR="00FD39FD" w:rsidRPr="00FD39FD" w:rsidRDefault="00FD39FD" w:rsidP="00FD39FD">
      <w:pPr>
        <w:jc w:val="center"/>
        <w:rPr>
          <w:sz w:val="44"/>
          <w:szCs w:val="44"/>
        </w:rPr>
      </w:pPr>
    </w:p>
    <w:sdt>
      <w:sdtPr>
        <w:rPr>
          <w:rFonts w:ascii="Calibri" w:eastAsiaTheme="minorEastAsia" w:hAnsi="Calibri" w:cstheme="minorBidi"/>
          <w:sz w:val="24"/>
          <w:szCs w:val="24"/>
        </w:rPr>
        <w:id w:val="-1587605118"/>
        <w:docPartObj>
          <w:docPartGallery w:val="Table of Contents"/>
          <w:docPartUnique/>
        </w:docPartObj>
      </w:sdtPr>
      <w:sdtEndPr>
        <w:rPr>
          <w:b/>
          <w:bCs/>
        </w:rPr>
      </w:sdtEndPr>
      <w:sdtContent>
        <w:p w:rsidR="00FD39FD" w:rsidRDefault="00FD39FD">
          <w:pPr>
            <w:pStyle w:val="En-ttedetabledesmatires"/>
            <w:rPr>
              <w:rStyle w:val="Titre2Car"/>
            </w:rPr>
          </w:pPr>
          <w:r w:rsidRPr="00FD39FD">
            <w:rPr>
              <w:rStyle w:val="Titre2Car"/>
            </w:rPr>
            <w:t>Sommaire</w:t>
          </w:r>
        </w:p>
        <w:p w:rsidR="00FD39FD" w:rsidRPr="00FD39FD" w:rsidRDefault="00FD39FD" w:rsidP="00FD39FD"/>
        <w:p w:rsidR="0037440E" w:rsidRDefault="00FD39FD">
          <w:pPr>
            <w:pStyle w:val="TM2"/>
            <w:tabs>
              <w:tab w:val="right" w:leader="dot" w:pos="9057"/>
            </w:tabs>
            <w:rPr>
              <w:rFonts w:asciiTheme="minorHAnsi" w:hAnsiTheme="minorHAnsi"/>
              <w:noProof/>
              <w:color w:val="auto"/>
              <w:sz w:val="22"/>
              <w:szCs w:val="22"/>
            </w:rPr>
          </w:pPr>
          <w:r>
            <w:fldChar w:fldCharType="begin"/>
          </w:r>
          <w:r>
            <w:instrText xml:space="preserve"> TOC \o "1-3" \h \z \u </w:instrText>
          </w:r>
          <w:r>
            <w:fldChar w:fldCharType="separate"/>
          </w:r>
          <w:hyperlink w:anchor="_Toc503339493" w:history="1">
            <w:r w:rsidR="0037440E" w:rsidRPr="00D62B96">
              <w:rPr>
                <w:rStyle w:val="Lienhypertexte"/>
                <w:noProof/>
              </w:rPr>
              <w:t>Introduction</w:t>
            </w:r>
            <w:r w:rsidR="0037440E">
              <w:rPr>
                <w:noProof/>
                <w:webHidden/>
              </w:rPr>
              <w:tab/>
            </w:r>
            <w:r w:rsidR="0037440E">
              <w:rPr>
                <w:noProof/>
                <w:webHidden/>
              </w:rPr>
              <w:fldChar w:fldCharType="begin"/>
            </w:r>
            <w:r w:rsidR="0037440E">
              <w:rPr>
                <w:noProof/>
                <w:webHidden/>
              </w:rPr>
              <w:instrText xml:space="preserve"> PAGEREF _Toc503339493 \h </w:instrText>
            </w:r>
            <w:r w:rsidR="0037440E">
              <w:rPr>
                <w:noProof/>
                <w:webHidden/>
              </w:rPr>
            </w:r>
            <w:r w:rsidR="0037440E">
              <w:rPr>
                <w:noProof/>
                <w:webHidden/>
              </w:rPr>
              <w:fldChar w:fldCharType="separate"/>
            </w:r>
            <w:r w:rsidR="0037440E">
              <w:rPr>
                <w:noProof/>
                <w:webHidden/>
              </w:rPr>
              <w:t>2</w:t>
            </w:r>
            <w:r w:rsidR="0037440E">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4" w:history="1">
            <w:r w:rsidRPr="00D62B96">
              <w:rPr>
                <w:rStyle w:val="Lienhypertexte"/>
                <w:noProof/>
              </w:rPr>
              <w:t>But</w:t>
            </w:r>
            <w:r>
              <w:rPr>
                <w:noProof/>
                <w:webHidden/>
              </w:rPr>
              <w:tab/>
            </w:r>
            <w:r>
              <w:rPr>
                <w:noProof/>
                <w:webHidden/>
              </w:rPr>
              <w:fldChar w:fldCharType="begin"/>
            </w:r>
            <w:r>
              <w:rPr>
                <w:noProof/>
                <w:webHidden/>
              </w:rPr>
              <w:instrText xml:space="preserve"> PAGEREF _Toc503339494 \h </w:instrText>
            </w:r>
            <w:r>
              <w:rPr>
                <w:noProof/>
                <w:webHidden/>
              </w:rPr>
            </w:r>
            <w:r>
              <w:rPr>
                <w:noProof/>
                <w:webHidden/>
              </w:rPr>
              <w:fldChar w:fldCharType="separate"/>
            </w:r>
            <w:r>
              <w:rPr>
                <w:noProof/>
                <w:webHidden/>
              </w:rPr>
              <w:t>2</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5" w:history="1">
            <w:r w:rsidRPr="00D62B96">
              <w:rPr>
                <w:rStyle w:val="Lienhypertexte"/>
                <w:noProof/>
              </w:rPr>
              <w:t>Résultats obtenus</w:t>
            </w:r>
            <w:r>
              <w:rPr>
                <w:noProof/>
                <w:webHidden/>
              </w:rPr>
              <w:tab/>
            </w:r>
            <w:r>
              <w:rPr>
                <w:noProof/>
                <w:webHidden/>
              </w:rPr>
              <w:fldChar w:fldCharType="begin"/>
            </w:r>
            <w:r>
              <w:rPr>
                <w:noProof/>
                <w:webHidden/>
              </w:rPr>
              <w:instrText xml:space="preserve"> PAGEREF _Toc503339495 \h </w:instrText>
            </w:r>
            <w:r>
              <w:rPr>
                <w:noProof/>
                <w:webHidden/>
              </w:rPr>
            </w:r>
            <w:r>
              <w:rPr>
                <w:noProof/>
                <w:webHidden/>
              </w:rPr>
              <w:fldChar w:fldCharType="separate"/>
            </w:r>
            <w:r>
              <w:rPr>
                <w:noProof/>
                <w:webHidden/>
              </w:rPr>
              <w:t>3</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6" w:history="1">
            <w:r w:rsidRPr="00D62B96">
              <w:rPr>
                <w:rStyle w:val="Lienhypertexte"/>
                <w:noProof/>
              </w:rPr>
              <w:t>Notre cas</w:t>
            </w:r>
            <w:r>
              <w:rPr>
                <w:noProof/>
                <w:webHidden/>
              </w:rPr>
              <w:tab/>
            </w:r>
            <w:r>
              <w:rPr>
                <w:noProof/>
                <w:webHidden/>
              </w:rPr>
              <w:fldChar w:fldCharType="begin"/>
            </w:r>
            <w:r>
              <w:rPr>
                <w:noProof/>
                <w:webHidden/>
              </w:rPr>
              <w:instrText xml:space="preserve"> PAGEREF _Toc503339496 \h </w:instrText>
            </w:r>
            <w:r>
              <w:rPr>
                <w:noProof/>
                <w:webHidden/>
              </w:rPr>
            </w:r>
            <w:r>
              <w:rPr>
                <w:noProof/>
                <w:webHidden/>
              </w:rPr>
              <w:fldChar w:fldCharType="separate"/>
            </w:r>
            <w:r>
              <w:rPr>
                <w:noProof/>
                <w:webHidden/>
              </w:rPr>
              <w:t>4</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7" w:history="1">
            <w:r w:rsidRPr="00D62B96">
              <w:rPr>
                <w:rStyle w:val="Lienhypertexte"/>
                <w:noProof/>
              </w:rPr>
              <w:t>Initialisation des paramètres du programme</w:t>
            </w:r>
            <w:r>
              <w:rPr>
                <w:noProof/>
                <w:webHidden/>
              </w:rPr>
              <w:tab/>
            </w:r>
            <w:r>
              <w:rPr>
                <w:noProof/>
                <w:webHidden/>
              </w:rPr>
              <w:fldChar w:fldCharType="begin"/>
            </w:r>
            <w:r>
              <w:rPr>
                <w:noProof/>
                <w:webHidden/>
              </w:rPr>
              <w:instrText xml:space="preserve"> PAGEREF _Toc503339497 \h </w:instrText>
            </w:r>
            <w:r>
              <w:rPr>
                <w:noProof/>
                <w:webHidden/>
              </w:rPr>
            </w:r>
            <w:r>
              <w:rPr>
                <w:noProof/>
                <w:webHidden/>
              </w:rPr>
              <w:fldChar w:fldCharType="separate"/>
            </w:r>
            <w:r>
              <w:rPr>
                <w:noProof/>
                <w:webHidden/>
              </w:rPr>
              <w:t>5</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8" w:history="1">
            <w:r w:rsidRPr="00D62B96">
              <w:rPr>
                <w:rStyle w:val="Lienhypertexte"/>
                <w:noProof/>
              </w:rPr>
              <w:t>Fonctionnement du code</w:t>
            </w:r>
            <w:r>
              <w:rPr>
                <w:noProof/>
                <w:webHidden/>
              </w:rPr>
              <w:tab/>
            </w:r>
            <w:r>
              <w:rPr>
                <w:noProof/>
                <w:webHidden/>
              </w:rPr>
              <w:fldChar w:fldCharType="begin"/>
            </w:r>
            <w:r>
              <w:rPr>
                <w:noProof/>
                <w:webHidden/>
              </w:rPr>
              <w:instrText xml:space="preserve"> PAGEREF _Toc503339498 \h </w:instrText>
            </w:r>
            <w:r>
              <w:rPr>
                <w:noProof/>
                <w:webHidden/>
              </w:rPr>
            </w:r>
            <w:r>
              <w:rPr>
                <w:noProof/>
                <w:webHidden/>
              </w:rPr>
              <w:fldChar w:fldCharType="separate"/>
            </w:r>
            <w:r>
              <w:rPr>
                <w:noProof/>
                <w:webHidden/>
              </w:rPr>
              <w:t>6</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499" w:history="1">
            <w:r w:rsidRPr="00D62B96">
              <w:rPr>
                <w:rStyle w:val="Lienhypertexte"/>
                <w:noProof/>
              </w:rPr>
              <w:t>Descriptions des méthodes utilisées dans le code</w:t>
            </w:r>
            <w:r>
              <w:rPr>
                <w:noProof/>
                <w:webHidden/>
              </w:rPr>
              <w:tab/>
            </w:r>
            <w:r>
              <w:rPr>
                <w:noProof/>
                <w:webHidden/>
              </w:rPr>
              <w:fldChar w:fldCharType="begin"/>
            </w:r>
            <w:r>
              <w:rPr>
                <w:noProof/>
                <w:webHidden/>
              </w:rPr>
              <w:instrText xml:space="preserve"> PAGEREF _Toc503339499 \h </w:instrText>
            </w:r>
            <w:r>
              <w:rPr>
                <w:noProof/>
                <w:webHidden/>
              </w:rPr>
            </w:r>
            <w:r>
              <w:rPr>
                <w:noProof/>
                <w:webHidden/>
              </w:rPr>
              <w:fldChar w:fldCharType="separate"/>
            </w:r>
            <w:r>
              <w:rPr>
                <w:noProof/>
                <w:webHidden/>
              </w:rPr>
              <w:t>6</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500" w:history="1">
            <w:r w:rsidRPr="00D62B96">
              <w:rPr>
                <w:rStyle w:val="Lienhypertexte"/>
                <w:noProof/>
              </w:rPr>
              <w:t>Cas limites</w:t>
            </w:r>
            <w:r>
              <w:rPr>
                <w:noProof/>
                <w:webHidden/>
              </w:rPr>
              <w:tab/>
            </w:r>
            <w:r>
              <w:rPr>
                <w:noProof/>
                <w:webHidden/>
              </w:rPr>
              <w:fldChar w:fldCharType="begin"/>
            </w:r>
            <w:r>
              <w:rPr>
                <w:noProof/>
                <w:webHidden/>
              </w:rPr>
              <w:instrText xml:space="preserve"> PAGEREF _Toc503339500 \h </w:instrText>
            </w:r>
            <w:r>
              <w:rPr>
                <w:noProof/>
                <w:webHidden/>
              </w:rPr>
            </w:r>
            <w:r>
              <w:rPr>
                <w:noProof/>
                <w:webHidden/>
              </w:rPr>
              <w:fldChar w:fldCharType="separate"/>
            </w:r>
            <w:r>
              <w:rPr>
                <w:noProof/>
                <w:webHidden/>
              </w:rPr>
              <w:t>8</w:t>
            </w:r>
            <w:r>
              <w:rPr>
                <w:noProof/>
                <w:webHidden/>
              </w:rPr>
              <w:fldChar w:fldCharType="end"/>
            </w:r>
          </w:hyperlink>
        </w:p>
        <w:p w:rsidR="0037440E" w:rsidRDefault="0037440E">
          <w:pPr>
            <w:pStyle w:val="TM2"/>
            <w:tabs>
              <w:tab w:val="right" w:leader="dot" w:pos="9057"/>
            </w:tabs>
            <w:rPr>
              <w:rFonts w:asciiTheme="minorHAnsi" w:hAnsiTheme="minorHAnsi"/>
              <w:noProof/>
              <w:color w:val="auto"/>
              <w:sz w:val="22"/>
              <w:szCs w:val="22"/>
            </w:rPr>
          </w:pPr>
          <w:hyperlink w:anchor="_Toc503339501" w:history="1">
            <w:r w:rsidRPr="00D62B96">
              <w:rPr>
                <w:rStyle w:val="Lienhypertexte"/>
                <w:noProof/>
              </w:rPr>
              <w:t>Conclusion</w:t>
            </w:r>
            <w:r>
              <w:rPr>
                <w:noProof/>
                <w:webHidden/>
              </w:rPr>
              <w:tab/>
            </w:r>
            <w:r>
              <w:rPr>
                <w:noProof/>
                <w:webHidden/>
              </w:rPr>
              <w:fldChar w:fldCharType="begin"/>
            </w:r>
            <w:r>
              <w:rPr>
                <w:noProof/>
                <w:webHidden/>
              </w:rPr>
              <w:instrText xml:space="preserve"> PAGEREF _Toc503339501 \h </w:instrText>
            </w:r>
            <w:r>
              <w:rPr>
                <w:noProof/>
                <w:webHidden/>
              </w:rPr>
            </w:r>
            <w:r>
              <w:rPr>
                <w:noProof/>
                <w:webHidden/>
              </w:rPr>
              <w:fldChar w:fldCharType="separate"/>
            </w:r>
            <w:r>
              <w:rPr>
                <w:noProof/>
                <w:webHidden/>
              </w:rPr>
              <w:t>9</w:t>
            </w:r>
            <w:r>
              <w:rPr>
                <w:noProof/>
                <w:webHidden/>
              </w:rPr>
              <w:fldChar w:fldCharType="end"/>
            </w:r>
          </w:hyperlink>
        </w:p>
        <w:p w:rsidR="00FD39FD" w:rsidRDefault="00FD39FD" w:rsidP="00FD39FD">
          <w:r>
            <w:rPr>
              <w:b/>
              <w:bCs/>
            </w:rPr>
            <w:fldChar w:fldCharType="end"/>
          </w:r>
        </w:p>
      </w:sdtContent>
    </w:sdt>
    <w:p w:rsidR="00B23400" w:rsidRPr="00B23400" w:rsidRDefault="00B23400" w:rsidP="00B23400"/>
    <w:p w:rsidR="00003EAE" w:rsidRDefault="00003EAE" w:rsidP="00B23400">
      <w:pPr>
        <w:pStyle w:val="Titre2"/>
      </w:pPr>
      <w:bookmarkStart w:id="2" w:name="_Toc503263384"/>
      <w:bookmarkStart w:id="3" w:name="_Toc503339493"/>
      <w:r>
        <w:t>Introduction</w:t>
      </w:r>
      <w:bookmarkEnd w:id="3"/>
    </w:p>
    <w:p w:rsidR="00003EAE" w:rsidRDefault="00003EAE" w:rsidP="00003EAE"/>
    <w:p w:rsidR="00003EAE" w:rsidRDefault="00003EAE" w:rsidP="00003EAE">
      <w:r w:rsidRPr="00003EAE">
        <w:t xml:space="preserve">L'objectif du TP est de faire de calibration de caméra. Cette opération consiste à modéliser le processus de formation des images, </w:t>
      </w:r>
      <w:r>
        <w:t>c’est-à-dire,</w:t>
      </w:r>
      <w:r w:rsidRPr="00003EAE">
        <w:t xml:space="preserve"> de déterminer la relation entre un point dans l'espace et un son point associé dans l'image de la caméra. Le TP a été réalisé en C++ à l'aide de la bibliothèque OpenCV.</w:t>
      </w:r>
      <w:r>
        <w:t xml:space="preserve"> Dans le cadre de ce TP, nous nous sommes arrêtés à la correction de l’image obtenue. </w:t>
      </w:r>
    </w:p>
    <w:p w:rsidR="0037440E" w:rsidRDefault="0037440E" w:rsidP="00003EAE"/>
    <w:p w:rsidR="00003EAE" w:rsidRPr="00003EAE" w:rsidRDefault="00003EAE" w:rsidP="00003EAE"/>
    <w:p w:rsidR="00B23400" w:rsidRDefault="00221B50" w:rsidP="00B23400">
      <w:pPr>
        <w:pStyle w:val="Titre2"/>
      </w:pPr>
      <w:bookmarkStart w:id="4" w:name="_Toc503339494"/>
      <w:r w:rsidRPr="00B23400">
        <w:t>But</w:t>
      </w:r>
      <w:bookmarkEnd w:id="2"/>
      <w:bookmarkEnd w:id="4"/>
      <w:r w:rsidRPr="00B23400">
        <w:t xml:space="preserve"> </w:t>
      </w:r>
    </w:p>
    <w:p w:rsidR="00003EAE" w:rsidRPr="00003EAE" w:rsidRDefault="00003EAE" w:rsidP="00003EAE"/>
    <w:p w:rsidR="00B23400" w:rsidRDefault="00003EAE" w:rsidP="00B23400">
      <w:r w:rsidRPr="00003EAE">
        <w:t>Nous cherchons à effectuer l'opération de calibration d'une caméra</w:t>
      </w:r>
      <w:r>
        <w:t>, pour ce faire, n</w:t>
      </w:r>
      <w:r w:rsidR="00B23400">
        <w:t xml:space="preserve">ous </w:t>
      </w:r>
      <w:r>
        <w:t>avons</w:t>
      </w:r>
      <w:r w:rsidR="00B23400">
        <w:t xml:space="preserve"> </w:t>
      </w:r>
      <w:r>
        <w:t>pris</w:t>
      </w:r>
      <w:r w:rsidR="00B23400">
        <w:t xml:space="preserve"> des captures d’un damier </w:t>
      </w:r>
      <w:r>
        <w:t>afin de</w:t>
      </w:r>
      <w:r w:rsidR="00B23400">
        <w:t xml:space="preserve"> corriger les déformations observables sur l</w:t>
      </w:r>
      <w:r w:rsidR="003D1E67">
        <w:t xml:space="preserve">es </w:t>
      </w:r>
      <w:r w:rsidR="00B23400">
        <w:t>image</w:t>
      </w:r>
      <w:r w:rsidR="003D1E67">
        <w:t>s</w:t>
      </w:r>
      <w:r w:rsidR="00B23400">
        <w:t xml:space="preserve"> </w:t>
      </w:r>
      <w:r>
        <w:t xml:space="preserve">de ce damier, </w:t>
      </w:r>
      <w:r w:rsidR="00B23400">
        <w:t>obtenue</w:t>
      </w:r>
      <w:r w:rsidR="003D1E67">
        <w:t>s avec une caméra</w:t>
      </w:r>
      <w:r w:rsidR="00B23400">
        <w:t xml:space="preserve">. </w:t>
      </w:r>
    </w:p>
    <w:p w:rsidR="00B23400" w:rsidRDefault="00B23400" w:rsidP="00B23400"/>
    <w:p w:rsidR="00B23400" w:rsidRDefault="00B23400" w:rsidP="00B23400">
      <w:pPr>
        <w:jc w:val="center"/>
      </w:pPr>
      <w:r>
        <w:rPr>
          <w:noProof/>
        </w:rPr>
        <w:drawing>
          <wp:inline distT="0" distB="0" distL="0" distR="0" wp14:anchorId="4A31C1E4" wp14:editId="6F44071B">
            <wp:extent cx="1348740" cy="1348740"/>
            <wp:effectExtent l="0" t="0" r="381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740" cy="1348740"/>
                    </a:xfrm>
                    <a:prstGeom prst="rect">
                      <a:avLst/>
                    </a:prstGeom>
                  </pic:spPr>
                </pic:pic>
              </a:graphicData>
            </a:graphic>
          </wp:inline>
        </w:drawing>
      </w:r>
      <w:r>
        <w:rPr>
          <w:noProof/>
        </w:rPr>
        <w:t xml:space="preserve">     </w:t>
      </w:r>
      <w:r w:rsidR="00B14B34">
        <w:rPr>
          <w:noProof/>
        </w:rPr>
        <w:drawing>
          <wp:inline distT="0" distB="0" distL="0" distR="0" wp14:anchorId="51D1829B" wp14:editId="391DAACF">
            <wp:extent cx="1498911" cy="1344873"/>
            <wp:effectExtent l="0" t="0" r="635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424" cy="1387503"/>
                    </a:xfrm>
                    <a:prstGeom prst="rect">
                      <a:avLst/>
                    </a:prstGeom>
                  </pic:spPr>
                </pic:pic>
              </a:graphicData>
            </a:graphic>
          </wp:inline>
        </w:drawing>
      </w:r>
      <w:r>
        <w:rPr>
          <w:noProof/>
        </w:rPr>
        <w:t xml:space="preserve">    </w:t>
      </w:r>
      <w:r w:rsidR="00B14B34">
        <w:rPr>
          <w:noProof/>
        </w:rPr>
        <w:drawing>
          <wp:inline distT="0" distB="0" distL="0" distR="0" wp14:anchorId="2FF130B9" wp14:editId="39CDB16A">
            <wp:extent cx="1313815" cy="1323584"/>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055" cy="1353041"/>
                    </a:xfrm>
                    <a:prstGeom prst="rect">
                      <a:avLst/>
                    </a:prstGeom>
                  </pic:spPr>
                </pic:pic>
              </a:graphicData>
            </a:graphic>
          </wp:inline>
        </w:drawing>
      </w:r>
    </w:p>
    <w:p w:rsidR="00B23400" w:rsidRDefault="00B23400" w:rsidP="00B23400"/>
    <w:p w:rsidR="00190DE5" w:rsidRDefault="00003EAE" w:rsidP="00190DE5">
      <w:r w:rsidRPr="00003EAE">
        <w:lastRenderedPageBreak/>
        <w:t>Outre les paramètres intrinsèques de la caméra comme la focale, les coefficients de distorsion sont à trouver pour la calibration. Dans notre cas, 5 coefficients de distorsion sont à déterminer.</w:t>
      </w:r>
    </w:p>
    <w:p w:rsidR="0037440E" w:rsidRDefault="0037440E" w:rsidP="00190DE5"/>
    <w:p w:rsidR="00B14B34" w:rsidRDefault="00B14B34" w:rsidP="00190DE5">
      <w:r>
        <w:t xml:space="preserve">Les paramètres nécessaires </w:t>
      </w:r>
      <w:r w:rsidR="003D1E67">
        <w:t>aux calculs de la distorsion des images</w:t>
      </w:r>
      <w:r>
        <w:t> :</w:t>
      </w:r>
    </w:p>
    <w:p w:rsidR="00114F3F" w:rsidRDefault="00114F3F" w:rsidP="00114F3F">
      <w:pPr>
        <w:pStyle w:val="Paragraphedeliste"/>
        <w:numPr>
          <w:ilvl w:val="0"/>
          <w:numId w:val="3"/>
        </w:numPr>
      </w:pPr>
      <w:r>
        <w:t>Le nombre d’images obtenues,</w:t>
      </w:r>
    </w:p>
    <w:p w:rsidR="00B14B34" w:rsidRDefault="00B14B34" w:rsidP="00B14B34">
      <w:pPr>
        <w:pStyle w:val="Paragraphedeliste"/>
        <w:numPr>
          <w:ilvl w:val="0"/>
          <w:numId w:val="3"/>
        </w:numPr>
      </w:pPr>
      <w:r>
        <w:t>Le nombre de cases en hauteur et largeur du damier,</w:t>
      </w:r>
    </w:p>
    <w:p w:rsidR="00B14B34" w:rsidRDefault="00B14B34" w:rsidP="00B14B34">
      <w:pPr>
        <w:pStyle w:val="Paragraphedeliste"/>
        <w:numPr>
          <w:ilvl w:val="0"/>
          <w:numId w:val="3"/>
        </w:numPr>
      </w:pPr>
      <w:r>
        <w:t>La taille réelle des cases,</w:t>
      </w:r>
    </w:p>
    <w:p w:rsidR="00114F3F" w:rsidRDefault="00B14B34" w:rsidP="009F3E3C">
      <w:pPr>
        <w:pStyle w:val="Paragraphedeliste"/>
        <w:numPr>
          <w:ilvl w:val="0"/>
          <w:numId w:val="3"/>
        </w:numPr>
      </w:pPr>
      <w:r>
        <w:t>Le nombres de points d’intérêt</w:t>
      </w:r>
      <w:r w:rsidR="003D1E67">
        <w:t>.</w:t>
      </w:r>
    </w:p>
    <w:p w:rsidR="009F3E3C" w:rsidRDefault="009F3E3C" w:rsidP="009F3E3C"/>
    <w:p w:rsidR="009F3E3C" w:rsidRDefault="009F3E3C" w:rsidP="009F3E3C"/>
    <w:p w:rsidR="00114F3F" w:rsidRDefault="004D7543" w:rsidP="00212113">
      <w:pPr>
        <w:pStyle w:val="Titre2"/>
      </w:pPr>
      <w:bookmarkStart w:id="5" w:name="_Toc503263385"/>
      <w:bookmarkStart w:id="6" w:name="_Toc503339495"/>
      <w:r>
        <w:t>Résultats obtenus</w:t>
      </w:r>
      <w:bookmarkEnd w:id="5"/>
      <w:bookmarkEnd w:id="6"/>
    </w:p>
    <w:p w:rsidR="004D7543" w:rsidRDefault="004D7543"/>
    <w:p w:rsidR="004D7543" w:rsidRDefault="00D04F22" w:rsidP="004D7543">
      <w:pPr>
        <w:keepNext/>
        <w:jc w:val="center"/>
      </w:pPr>
      <w:r>
        <w:rPr>
          <w:noProof/>
        </w:rPr>
        <w:drawing>
          <wp:inline distT="0" distB="0" distL="0" distR="0">
            <wp:extent cx="4619587" cy="2598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3"/>
                    <a:stretch>
                      <a:fillRect/>
                    </a:stretch>
                  </pic:blipFill>
                  <pic:spPr>
                    <a:xfrm>
                      <a:off x="0" y="0"/>
                      <a:ext cx="4898037" cy="2755042"/>
                    </a:xfrm>
                    <a:prstGeom prst="rect">
                      <a:avLst/>
                    </a:prstGeom>
                  </pic:spPr>
                </pic:pic>
              </a:graphicData>
            </a:graphic>
          </wp:inline>
        </w:drawing>
      </w:r>
    </w:p>
    <w:p w:rsidR="00D04F22" w:rsidRDefault="004D7543" w:rsidP="004D7543">
      <w:pPr>
        <w:pStyle w:val="Lgende"/>
        <w:jc w:val="center"/>
        <w:rPr>
          <w:noProof/>
        </w:rPr>
      </w:pPr>
      <w:r>
        <w:t xml:space="preserve">Figure </w:t>
      </w:r>
      <w:r w:rsidR="006F740E">
        <w:fldChar w:fldCharType="begin"/>
      </w:r>
      <w:r w:rsidR="006F740E">
        <w:instrText xml:space="preserve"> SEQ Figure \* ARABIC </w:instrText>
      </w:r>
      <w:r w:rsidR="006F740E">
        <w:fldChar w:fldCharType="separate"/>
      </w:r>
      <w:r w:rsidR="002769F7">
        <w:rPr>
          <w:noProof/>
        </w:rPr>
        <w:t>1</w:t>
      </w:r>
      <w:r w:rsidR="006F740E">
        <w:rPr>
          <w:noProof/>
        </w:rPr>
        <w:fldChar w:fldCharType="end"/>
      </w:r>
      <w:r>
        <w:rPr>
          <w:noProof/>
        </w:rPr>
        <w:t xml:space="preserve"> : Image initiale 1</w:t>
      </w:r>
    </w:p>
    <w:p w:rsidR="00FD39FD" w:rsidRPr="00FD39FD" w:rsidRDefault="00FD39FD" w:rsidP="00FD39FD"/>
    <w:p w:rsidR="004D7543" w:rsidRDefault="00D04F22" w:rsidP="004D7543">
      <w:pPr>
        <w:jc w:val="center"/>
      </w:pPr>
      <w:r>
        <w:rPr>
          <w:rFonts w:asciiTheme="majorHAnsi" w:eastAsiaTheme="majorEastAsia" w:hAnsiTheme="majorHAnsi" w:cstheme="majorBidi"/>
          <w:noProof/>
          <w:sz w:val="40"/>
          <w:szCs w:val="32"/>
        </w:rPr>
        <w:drawing>
          <wp:inline distT="0" distB="0" distL="0" distR="0">
            <wp:extent cx="4610550" cy="25933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ed_2.jpg"/>
                    <pic:cNvPicPr/>
                  </pic:nvPicPr>
                  <pic:blipFill>
                    <a:blip r:embed="rId14"/>
                    <a:stretch>
                      <a:fillRect/>
                    </a:stretch>
                  </pic:blipFill>
                  <pic:spPr>
                    <a:xfrm>
                      <a:off x="0" y="0"/>
                      <a:ext cx="4910640" cy="2762131"/>
                    </a:xfrm>
                    <a:prstGeom prst="rect">
                      <a:avLst/>
                    </a:prstGeom>
                  </pic:spPr>
                </pic:pic>
              </a:graphicData>
            </a:graphic>
          </wp:inline>
        </w:drawing>
      </w:r>
    </w:p>
    <w:p w:rsidR="00114F3F" w:rsidRDefault="004D7543" w:rsidP="004D7543">
      <w:pPr>
        <w:pStyle w:val="Lgende"/>
        <w:jc w:val="center"/>
      </w:pPr>
      <w:r>
        <w:t xml:space="preserve">Figure </w:t>
      </w:r>
      <w:r w:rsidR="006F740E">
        <w:fldChar w:fldCharType="begin"/>
      </w:r>
      <w:r w:rsidR="006F740E">
        <w:instrText xml:space="preserve"> SEQ Figure \* ARABIC </w:instrText>
      </w:r>
      <w:r w:rsidR="006F740E">
        <w:fldChar w:fldCharType="separate"/>
      </w:r>
      <w:r w:rsidR="002769F7">
        <w:rPr>
          <w:noProof/>
        </w:rPr>
        <w:t>2</w:t>
      </w:r>
      <w:r w:rsidR="006F740E">
        <w:rPr>
          <w:noProof/>
        </w:rPr>
        <w:fldChar w:fldCharType="end"/>
      </w:r>
      <w:r>
        <w:t> : Image résultat de l’image 1</w:t>
      </w:r>
    </w:p>
    <w:p w:rsidR="004D7543" w:rsidRPr="004D7543" w:rsidRDefault="004D7543" w:rsidP="004D7543"/>
    <w:p w:rsidR="004D7543" w:rsidRPr="004D7543" w:rsidRDefault="004D7543" w:rsidP="004D7543"/>
    <w:p w:rsidR="002769F7" w:rsidRDefault="002769F7" w:rsidP="004D7543">
      <w:pPr>
        <w:keepNext/>
        <w:jc w:val="center"/>
      </w:pPr>
    </w:p>
    <w:p w:rsidR="002769F7" w:rsidRDefault="002769F7" w:rsidP="004D7543">
      <w:pPr>
        <w:keepNext/>
        <w:jc w:val="center"/>
      </w:pPr>
    </w:p>
    <w:p w:rsidR="004D7543" w:rsidRDefault="004D7543" w:rsidP="004D7543">
      <w:pPr>
        <w:keepNext/>
        <w:jc w:val="center"/>
      </w:pPr>
      <w:r>
        <w:rPr>
          <w:noProof/>
        </w:rPr>
        <w:drawing>
          <wp:inline distT="0" distB="0" distL="0" distR="0" wp14:anchorId="1ACFCAE3" wp14:editId="30A715E5">
            <wp:extent cx="4526280" cy="2545938"/>
            <wp:effectExtent l="0" t="0" r="762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sh8.jpg"/>
                    <pic:cNvPicPr/>
                  </pic:nvPicPr>
                  <pic:blipFill>
                    <a:blip r:embed="rId15"/>
                    <a:stretch>
                      <a:fillRect/>
                    </a:stretch>
                  </pic:blipFill>
                  <pic:spPr>
                    <a:xfrm>
                      <a:off x="0" y="0"/>
                      <a:ext cx="4873422" cy="2741198"/>
                    </a:xfrm>
                    <a:prstGeom prst="rect">
                      <a:avLst/>
                    </a:prstGeom>
                  </pic:spPr>
                </pic:pic>
              </a:graphicData>
            </a:graphic>
          </wp:inline>
        </w:drawing>
      </w:r>
    </w:p>
    <w:p w:rsidR="004D7543" w:rsidRDefault="004D7543" w:rsidP="004D7543">
      <w:pPr>
        <w:pStyle w:val="Lgende"/>
        <w:jc w:val="center"/>
      </w:pPr>
      <w:r>
        <w:t xml:space="preserve">Figure </w:t>
      </w:r>
      <w:r w:rsidR="006F740E">
        <w:fldChar w:fldCharType="begin"/>
      </w:r>
      <w:r w:rsidR="006F740E">
        <w:instrText xml:space="preserve"> SEQ Figure \* ARABIC </w:instrText>
      </w:r>
      <w:r w:rsidR="006F740E">
        <w:fldChar w:fldCharType="separate"/>
      </w:r>
      <w:r w:rsidR="002769F7">
        <w:rPr>
          <w:noProof/>
        </w:rPr>
        <w:t>3</w:t>
      </w:r>
      <w:r w:rsidR="006F740E">
        <w:rPr>
          <w:noProof/>
        </w:rPr>
        <w:fldChar w:fldCharType="end"/>
      </w:r>
      <w:r>
        <w:t xml:space="preserve"> : Image initiale 2</w:t>
      </w:r>
    </w:p>
    <w:p w:rsidR="004D7543" w:rsidRPr="004D7543" w:rsidRDefault="004D7543" w:rsidP="004D7543"/>
    <w:p w:rsidR="004D7543" w:rsidRDefault="004D7543" w:rsidP="00FD39FD">
      <w:pPr>
        <w:jc w:val="center"/>
      </w:pPr>
      <w:bookmarkStart w:id="7" w:name="_Toc503263333"/>
      <w:bookmarkStart w:id="8" w:name="_Toc503263386"/>
      <w:r>
        <w:rPr>
          <w:noProof/>
        </w:rPr>
        <w:drawing>
          <wp:inline distT="0" distB="0" distL="0" distR="0" wp14:anchorId="2C57D82C" wp14:editId="410CD871">
            <wp:extent cx="4549303" cy="2558888"/>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ed_6.jpg"/>
                    <pic:cNvPicPr/>
                  </pic:nvPicPr>
                  <pic:blipFill>
                    <a:blip r:embed="rId16"/>
                    <a:stretch>
                      <a:fillRect/>
                    </a:stretch>
                  </pic:blipFill>
                  <pic:spPr>
                    <a:xfrm>
                      <a:off x="0" y="0"/>
                      <a:ext cx="4659431" cy="2620832"/>
                    </a:xfrm>
                    <a:prstGeom prst="rect">
                      <a:avLst/>
                    </a:prstGeom>
                  </pic:spPr>
                </pic:pic>
              </a:graphicData>
            </a:graphic>
          </wp:inline>
        </w:drawing>
      </w:r>
      <w:bookmarkEnd w:id="7"/>
      <w:bookmarkEnd w:id="8"/>
    </w:p>
    <w:p w:rsidR="004D7543" w:rsidRDefault="004D7543" w:rsidP="004D7543">
      <w:pPr>
        <w:pStyle w:val="Lgende"/>
        <w:jc w:val="center"/>
      </w:pPr>
      <w:r>
        <w:t xml:space="preserve">Figure </w:t>
      </w:r>
      <w:r w:rsidR="006F740E">
        <w:fldChar w:fldCharType="begin"/>
      </w:r>
      <w:r w:rsidR="006F740E">
        <w:instrText xml:space="preserve"> SEQ Figure \* ARABIC </w:instrText>
      </w:r>
      <w:r w:rsidR="006F740E">
        <w:fldChar w:fldCharType="separate"/>
      </w:r>
      <w:r w:rsidR="002769F7">
        <w:rPr>
          <w:noProof/>
        </w:rPr>
        <w:t>4</w:t>
      </w:r>
      <w:r w:rsidR="006F740E">
        <w:rPr>
          <w:noProof/>
        </w:rPr>
        <w:fldChar w:fldCharType="end"/>
      </w:r>
      <w:r>
        <w:t xml:space="preserve"> : </w:t>
      </w:r>
      <w:r w:rsidRPr="00DA580F">
        <w:t xml:space="preserve">Image résultat de l’image </w:t>
      </w:r>
      <w:r>
        <w:t>2</w:t>
      </w:r>
    </w:p>
    <w:p w:rsidR="00FD39FD" w:rsidRDefault="00FD39FD" w:rsidP="004D7543">
      <w:pPr>
        <w:pStyle w:val="Titre2"/>
      </w:pPr>
      <w:bookmarkStart w:id="9" w:name="_Toc503263387"/>
    </w:p>
    <w:p w:rsidR="00114F3F" w:rsidRDefault="00114F3F" w:rsidP="004D7543">
      <w:pPr>
        <w:pStyle w:val="Titre2"/>
      </w:pPr>
      <w:bookmarkStart w:id="10" w:name="_Toc503339496"/>
      <w:r>
        <w:t>Notre cas</w:t>
      </w:r>
      <w:bookmarkEnd w:id="9"/>
      <w:bookmarkEnd w:id="10"/>
    </w:p>
    <w:p w:rsidR="00114F3F" w:rsidRDefault="00114F3F" w:rsidP="00114F3F"/>
    <w:p w:rsidR="00114F3F" w:rsidRDefault="00114F3F" w:rsidP="00114F3F">
      <w:r>
        <w:t xml:space="preserve">Pour commencer, nous avons créé un panel de 25 images d’un damier de 8x5 cases, dont chaque case fait 35.25x35.25mm. L’appareil utilisé pour les prises de vue crée un effet de « fisheye », ainsi </w:t>
      </w:r>
      <w:r w:rsidRPr="00114F3F">
        <w:rPr>
          <w:u w:val="single"/>
        </w:rPr>
        <w:t>les corrections que nous obtenons se voient beaucoup mieux</w:t>
      </w:r>
      <w:r>
        <w:t>.</w:t>
      </w:r>
    </w:p>
    <w:p w:rsidR="00114F3F" w:rsidRDefault="00114F3F" w:rsidP="00114F3F"/>
    <w:p w:rsidR="00114F3F" w:rsidRDefault="00114F3F" w:rsidP="00114F3F">
      <w:r>
        <w:t>Nous obtenons 7x4 points d’intérêts par image (correspondants aux intersections du damier). Pour chaque prise, nous avons fait varier la position du damier par rapport à la caméra.</w:t>
      </w:r>
    </w:p>
    <w:p w:rsidR="00114F3F" w:rsidRDefault="00114F3F" w:rsidP="00114F3F"/>
    <w:p w:rsidR="00114F3F" w:rsidRDefault="00114F3F" w:rsidP="00114F3F">
      <w:r>
        <w:t>L’intégralité du code se trouve dans « </w:t>
      </w:r>
      <w:r w:rsidRPr="00B75CDD">
        <w:t>Reconstruction3D\src</w:t>
      </w:r>
      <w:r>
        <w:t>\main.cpp ».</w:t>
      </w:r>
    </w:p>
    <w:p w:rsidR="005D230C" w:rsidRPr="005D230C" w:rsidRDefault="00DF6292" w:rsidP="00114F3F">
      <w:pPr>
        <w:pStyle w:val="Titre2"/>
      </w:pPr>
      <w:bookmarkStart w:id="11" w:name="_Toc503263388"/>
      <w:bookmarkStart w:id="12" w:name="_Toc503339497"/>
      <w:r>
        <w:lastRenderedPageBreak/>
        <w:t>Initialisation des paramètres</w:t>
      </w:r>
      <w:r w:rsidR="00114F3F">
        <w:t xml:space="preserve"> du programme</w:t>
      </w:r>
      <w:bookmarkEnd w:id="11"/>
      <w:bookmarkEnd w:id="12"/>
    </w:p>
    <w:p w:rsidR="00D454F7" w:rsidRDefault="00D454F7" w:rsidP="00D454F7">
      <w:pPr>
        <w:ind w:left="2124" w:hanging="2124"/>
      </w:pPr>
    </w:p>
    <w:p w:rsidR="00D454F7" w:rsidRPr="00343D19" w:rsidRDefault="00B75CDD" w:rsidP="00C461CD">
      <w:r w:rsidRPr="00343D19">
        <w:t xml:space="preserve">Cette partie va détailler </w:t>
      </w:r>
      <w:r>
        <w:t>l</w:t>
      </w:r>
      <w:r w:rsidRPr="00343D19">
        <w:t>es paramètres</w:t>
      </w:r>
      <w:r w:rsidR="00C461CD">
        <w:t xml:space="preserve"> </w:t>
      </w:r>
      <w:r w:rsidR="00C461CD" w:rsidRPr="00343D19">
        <w:t>nécessaires au paramétrage de la caméra</w:t>
      </w:r>
      <w:r>
        <w:t>, demandé</w:t>
      </w:r>
      <w:r w:rsidR="006E11C7">
        <w:t>s</w:t>
      </w:r>
      <w:r>
        <w:t xml:space="preserve"> à l’utilisateur. </w:t>
      </w:r>
      <w:r w:rsidR="00B45CED">
        <w:t xml:space="preserve">Ils </w:t>
      </w:r>
      <w:r w:rsidR="00D454F7" w:rsidRPr="00343D19">
        <w:t>se trouvent dans le fichier « </w:t>
      </w:r>
      <w:r w:rsidR="00F03177" w:rsidRPr="00F03177">
        <w:t>Reconstruction3D\conf</w:t>
      </w:r>
      <w:r w:rsidR="00F03177">
        <w:t>\</w:t>
      </w:r>
      <w:r w:rsidR="00D454F7" w:rsidRPr="00343D19">
        <w:t>in_VID5.xml »</w:t>
      </w:r>
      <w:r w:rsidR="00B45CED">
        <w:t xml:space="preserve"> et « FISHEYE.xml ».</w:t>
      </w:r>
      <w:r w:rsidR="00D454F7" w:rsidRPr="00343D19">
        <w:t xml:space="preserve"> </w:t>
      </w:r>
    </w:p>
    <w:p w:rsidR="007F09A7" w:rsidRPr="00343D19" w:rsidRDefault="007F09A7" w:rsidP="007F09A7"/>
    <w:p w:rsidR="00250975" w:rsidRDefault="00637549" w:rsidP="002B04DE">
      <w:r w:rsidRPr="002E3C5C">
        <w:rPr>
          <w:b/>
          <w:u w:val="single"/>
        </w:rPr>
        <w:t>BoardSize_Width</w:t>
      </w:r>
      <w:r w:rsidRPr="002E3C5C">
        <w:rPr>
          <w:u w:val="single"/>
        </w:rPr>
        <w:t xml:space="preserve"> </w:t>
      </w:r>
    </w:p>
    <w:p w:rsidR="00C56579" w:rsidRPr="00343D19" w:rsidRDefault="00DF6292" w:rsidP="002B04DE">
      <w:r w:rsidRPr="00343D19">
        <w:t>Le nombre de points d’intérêt</w:t>
      </w:r>
      <w:r w:rsidR="001A4B6C">
        <w:t>s</w:t>
      </w:r>
      <w:r w:rsidRPr="00343D19">
        <w:t xml:space="preserve"> que contient le damier présent sur les images</w:t>
      </w:r>
      <w:r w:rsidR="00637549" w:rsidRPr="00343D19">
        <w:t>, e</w:t>
      </w:r>
      <w:r w:rsidRPr="00343D19">
        <w:t>n largeur</w:t>
      </w:r>
      <w:r w:rsidR="00637549" w:rsidRPr="00343D19">
        <w:t>.</w:t>
      </w:r>
      <w:r w:rsidR="002B04DE">
        <w:t xml:space="preserve"> </w:t>
      </w:r>
      <w:r w:rsidR="00C56579" w:rsidRPr="00343D19">
        <w:rPr>
          <w:b/>
        </w:rPr>
        <w:t>Valeur =</w:t>
      </w:r>
      <w:r w:rsidR="00C56579" w:rsidRPr="00343D19">
        <w:t xml:space="preserve"> 7</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BoardSize_Height</w:t>
      </w:r>
      <w:r w:rsidRPr="00343D19">
        <w:t xml:space="preserve"> </w:t>
      </w:r>
    </w:p>
    <w:p w:rsidR="00C56579" w:rsidRPr="00343D19" w:rsidRDefault="00637549" w:rsidP="007F09A7">
      <w:pPr>
        <w:pStyle w:val="Paragraphedeliste"/>
        <w:ind w:left="0"/>
      </w:pPr>
      <w:r w:rsidRPr="00343D19">
        <w:t>Le nombre de points d’intérêt</w:t>
      </w:r>
      <w:r w:rsidR="001A4B6C">
        <w:t>s</w:t>
      </w:r>
      <w:r w:rsidRPr="00343D19">
        <w:t xml:space="preserve"> que contient le damier présent sur les images, en hauteur.</w:t>
      </w:r>
      <w:r w:rsidR="002B04DE">
        <w:t xml:space="preserve"> </w:t>
      </w:r>
      <w:r w:rsidR="00C56579" w:rsidRPr="00343D19">
        <w:rPr>
          <w:b/>
        </w:rPr>
        <w:t>Valeur =</w:t>
      </w:r>
      <w:r w:rsidR="00C56579" w:rsidRPr="00343D19">
        <w:t xml:space="preserve"> 4</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Square_Size</w:t>
      </w:r>
    </w:p>
    <w:p w:rsidR="00C56579" w:rsidRPr="00343D19" w:rsidRDefault="00DF6292" w:rsidP="007F09A7">
      <w:pPr>
        <w:pStyle w:val="Paragraphedeliste"/>
        <w:ind w:left="0"/>
      </w:pPr>
      <w:r w:rsidRPr="00343D19">
        <w:t>La taille des cases du damier en millimètres.</w:t>
      </w:r>
      <w:r w:rsidR="002B04DE">
        <w:t xml:space="preserve"> </w:t>
      </w:r>
      <w:r w:rsidR="00C56579" w:rsidRPr="00343D19">
        <w:rPr>
          <w:b/>
        </w:rPr>
        <w:t>Valeur =</w:t>
      </w:r>
      <w:r w:rsidR="00C56579" w:rsidRPr="00343D19">
        <w:t xml:space="preserve"> 35.25</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Input</w:t>
      </w:r>
      <w:r w:rsidRPr="002E3C5C">
        <w:rPr>
          <w:u w:val="single"/>
        </w:rPr>
        <w:t xml:space="preserve"> </w:t>
      </w:r>
    </w:p>
    <w:p w:rsidR="00C56579" w:rsidRPr="00343D19" w:rsidRDefault="00637549" w:rsidP="007F09A7">
      <w:pPr>
        <w:pStyle w:val="Paragraphedeliste"/>
        <w:ind w:left="0"/>
      </w:pPr>
      <w:r w:rsidRPr="00343D19">
        <w:t>Contient le chemin vers</w:t>
      </w:r>
      <w:r w:rsidR="007F09A7" w:rsidRPr="00343D19">
        <w:t xml:space="preserve"> le</w:t>
      </w:r>
      <w:r w:rsidRPr="00343D19">
        <w:t xml:space="preserve"> fichier de configuration où se trouve la liste des images à utiliser.</w:t>
      </w:r>
      <w:r w:rsidR="002B04DE">
        <w:t xml:space="preserve"> </w:t>
      </w:r>
      <w:r w:rsidR="00C56579" w:rsidRPr="00343D19">
        <w:rPr>
          <w:b/>
        </w:rPr>
        <w:t>Valeur =</w:t>
      </w:r>
      <w:r w:rsidR="005D230C" w:rsidRPr="00343D19">
        <w:rPr>
          <w:b/>
        </w:rPr>
        <w:t xml:space="preserve"> </w:t>
      </w:r>
      <w:r w:rsidR="007F09A7" w:rsidRPr="00343D19">
        <w:t>«</w:t>
      </w:r>
      <w:r w:rsidR="00CE5AE7" w:rsidRPr="00F03177">
        <w:t>Reconstruction3D</w:t>
      </w:r>
      <w:r w:rsidR="00CE5AE7">
        <w:t>\</w:t>
      </w:r>
      <w:r w:rsidR="007F09A7" w:rsidRPr="00343D19">
        <w:t xml:space="preserve"> conf</w:t>
      </w:r>
      <w:r w:rsidR="00CE5AE7">
        <w:t>\</w:t>
      </w:r>
      <w:r w:rsidR="007F09A7" w:rsidRPr="00343D19">
        <w:t>FISH</w:t>
      </w:r>
      <w:r w:rsidR="00680519" w:rsidRPr="00343D19">
        <w:t>EYE</w:t>
      </w:r>
      <w:r w:rsidR="007F09A7" w:rsidRPr="00343D19">
        <w:t xml:space="preserve">.xml » </w:t>
      </w:r>
    </w:p>
    <w:p w:rsidR="00C71349" w:rsidRPr="00343D19" w:rsidRDefault="00C71349" w:rsidP="007F09A7">
      <w:pPr>
        <w:pStyle w:val="Paragraphedeliste"/>
        <w:ind w:left="0"/>
      </w:pPr>
    </w:p>
    <w:p w:rsidR="00250975" w:rsidRDefault="00C71349" w:rsidP="007F09A7">
      <w:pPr>
        <w:pStyle w:val="Paragraphedeliste"/>
        <w:ind w:left="0"/>
      </w:pPr>
      <w:r w:rsidRPr="002E3C5C">
        <w:rPr>
          <w:b/>
          <w:u w:val="single"/>
        </w:rPr>
        <w:t>Input_Delay</w:t>
      </w:r>
      <w:r w:rsidRPr="00343D19">
        <w:t xml:space="preserve"> </w:t>
      </w:r>
    </w:p>
    <w:p w:rsidR="00C71349" w:rsidRPr="00343D19" w:rsidRDefault="00C71349" w:rsidP="007F09A7">
      <w:pPr>
        <w:pStyle w:val="Paragraphedeliste"/>
        <w:ind w:left="0"/>
      </w:pPr>
      <w:r w:rsidRPr="00343D19">
        <w:t>Délai entre chaque changement d’image</w:t>
      </w:r>
      <w:r w:rsidR="001A4B6C">
        <w:t xml:space="preserve"> </w:t>
      </w:r>
      <w:r w:rsidR="001A4B6C" w:rsidRPr="00343D19">
        <w:t>en millisecondes</w:t>
      </w:r>
      <w:r w:rsidRPr="00343D19">
        <w:t xml:space="preserve">. </w:t>
      </w:r>
      <w:r w:rsidRPr="00343D19">
        <w:rPr>
          <w:b/>
        </w:rPr>
        <w:t xml:space="preserve">Valeur = </w:t>
      </w:r>
      <w:r w:rsidRPr="00343D19">
        <w:t>100</w:t>
      </w:r>
      <w:r w:rsidR="007F09A7" w:rsidRPr="00343D19">
        <w:tab/>
      </w:r>
    </w:p>
    <w:p w:rsidR="007F09A7" w:rsidRPr="00343D19" w:rsidRDefault="007F09A7" w:rsidP="007F09A7">
      <w:pPr>
        <w:pStyle w:val="Paragraphedeliste"/>
        <w:ind w:left="0"/>
        <w:rPr>
          <w:b/>
        </w:rPr>
      </w:pPr>
    </w:p>
    <w:p w:rsidR="00250975" w:rsidRDefault="007F09A7" w:rsidP="007F09A7">
      <w:pPr>
        <w:pStyle w:val="Paragraphedeliste"/>
        <w:ind w:left="0"/>
      </w:pPr>
      <w:r w:rsidRPr="002E3C5C">
        <w:rPr>
          <w:b/>
          <w:u w:val="single"/>
        </w:rPr>
        <w:t>Calibrate_FixAspectRatio</w:t>
      </w:r>
      <w:r w:rsidRPr="00343D19">
        <w:rPr>
          <w:b/>
        </w:rPr>
        <w:t xml:space="preserve"> </w:t>
      </w:r>
    </w:p>
    <w:p w:rsidR="005D230C" w:rsidRPr="00343D19" w:rsidRDefault="00E12B51" w:rsidP="007F09A7">
      <w:pPr>
        <w:pStyle w:val="Paragraphedeliste"/>
        <w:ind w:left="0"/>
      </w:pPr>
      <w:r>
        <w:t>Permet</w:t>
      </w:r>
      <w:r w:rsidR="00D454F7" w:rsidRPr="00343D19">
        <w:t xml:space="preserve"> </w:t>
      </w:r>
      <w:r>
        <w:t>à</w:t>
      </w:r>
      <w:r w:rsidR="00D454F7" w:rsidRPr="00343D19">
        <w:t xml:space="preserve"> l’aspect ratio </w:t>
      </w:r>
      <w:r>
        <w:t>d’être le</w:t>
      </w:r>
      <w:r w:rsidR="00C454A4" w:rsidRPr="00343D19">
        <w:t xml:space="preserve"> </w:t>
      </w:r>
      <w:r w:rsidR="00036320" w:rsidRPr="00343D19">
        <w:t>même pour fx et fy</w:t>
      </w:r>
      <w:r w:rsidR="00970203" w:rsidRPr="00343D19">
        <w:t xml:space="preserve"> que l’input cameraMatrix.</w:t>
      </w:r>
      <w:r w:rsidR="00C454A4" w:rsidRPr="00343D19">
        <w:t xml:space="preserve"> </w:t>
      </w:r>
      <w:r w:rsidR="005D230C" w:rsidRPr="00343D19">
        <w:rPr>
          <w:b/>
        </w:rPr>
        <w:t xml:space="preserve">Valeur = </w:t>
      </w:r>
      <w:r w:rsidR="005D230C" w:rsidRPr="00343D19">
        <w:t>1</w:t>
      </w:r>
    </w:p>
    <w:p w:rsidR="005D230C" w:rsidRPr="00343D19" w:rsidRDefault="005D230C" w:rsidP="007F09A7">
      <w:pPr>
        <w:pStyle w:val="Paragraphedeliste"/>
        <w:ind w:left="0"/>
        <w:rPr>
          <w:b/>
        </w:rPr>
      </w:pPr>
    </w:p>
    <w:p w:rsidR="00250975" w:rsidRDefault="005D230C" w:rsidP="00D454F7">
      <w:pPr>
        <w:pStyle w:val="Paragraphedeliste"/>
        <w:ind w:left="0"/>
      </w:pPr>
      <w:r w:rsidRPr="002E3C5C">
        <w:rPr>
          <w:b/>
          <w:u w:val="single"/>
        </w:rPr>
        <w:t>Calibrate_AssumeZeroTangentialDistortion</w:t>
      </w:r>
      <w:r w:rsidRPr="00343D19">
        <w:rPr>
          <w:b/>
        </w:rPr>
        <w:t xml:space="preserve"> </w:t>
      </w:r>
    </w:p>
    <w:p w:rsidR="00D454F7" w:rsidRPr="002B04DE" w:rsidRDefault="00D454F7" w:rsidP="00D454F7">
      <w:pPr>
        <w:pStyle w:val="Paragraphedeliste"/>
        <w:ind w:left="0"/>
        <w:rPr>
          <w:b/>
        </w:rPr>
      </w:pPr>
      <w:r w:rsidRPr="00343D19">
        <w:t xml:space="preserve">Oblige les coefficients de distorsion tangentielle à être égale à 0.  </w:t>
      </w:r>
      <w:r w:rsidRPr="00343D19">
        <w:rPr>
          <w:b/>
        </w:rPr>
        <w:t xml:space="preserve">Valeur = </w:t>
      </w:r>
      <w:r w:rsidR="00C71349" w:rsidRPr="00343D19">
        <w:t>0</w:t>
      </w:r>
    </w:p>
    <w:p w:rsidR="005D230C" w:rsidRPr="00343D19" w:rsidRDefault="005D230C" w:rsidP="007F09A7">
      <w:pPr>
        <w:pStyle w:val="Paragraphedeliste"/>
        <w:ind w:left="0"/>
        <w:rPr>
          <w:b/>
        </w:rPr>
      </w:pPr>
    </w:p>
    <w:p w:rsidR="00250975" w:rsidRDefault="005D230C" w:rsidP="00D454F7">
      <w:pPr>
        <w:pStyle w:val="Paragraphedeliste"/>
        <w:ind w:left="0"/>
        <w:rPr>
          <w:b/>
          <w:u w:val="single"/>
        </w:rPr>
      </w:pPr>
      <w:r w:rsidRPr="002E3C5C">
        <w:rPr>
          <w:b/>
          <w:u w:val="single"/>
        </w:rPr>
        <w:t>Calibrate_FixPrincipalPointAtTheCenter</w:t>
      </w:r>
    </w:p>
    <w:p w:rsidR="00D454F7" w:rsidRPr="00343D19" w:rsidRDefault="00D454F7" w:rsidP="00D454F7">
      <w:pPr>
        <w:pStyle w:val="Paragraphedeliste"/>
        <w:ind w:left="0"/>
      </w:pPr>
      <w:r w:rsidRPr="00343D19">
        <w:t>Permet de corriger le point d’intérêt principale.</w:t>
      </w:r>
      <w:r w:rsidR="002B04DE">
        <w:t xml:space="preserve"> </w:t>
      </w:r>
      <w:r w:rsidRPr="00343D19">
        <w:rPr>
          <w:b/>
        </w:rPr>
        <w:t xml:space="preserve">Valeur = </w:t>
      </w:r>
      <w:r w:rsidRPr="00343D19">
        <w:t>1</w:t>
      </w:r>
    </w:p>
    <w:p w:rsidR="005D230C" w:rsidRPr="002E3C5C" w:rsidRDefault="005D230C" w:rsidP="007F09A7">
      <w:pPr>
        <w:pStyle w:val="Paragraphedeliste"/>
        <w:ind w:left="0"/>
        <w:rPr>
          <w:b/>
          <w:u w:val="single"/>
        </w:rPr>
      </w:pPr>
    </w:p>
    <w:p w:rsidR="00250975" w:rsidRDefault="00637549" w:rsidP="00D454F7">
      <w:pPr>
        <w:pStyle w:val="Paragraphedeliste"/>
        <w:ind w:left="0"/>
      </w:pPr>
      <w:r w:rsidRPr="002E3C5C">
        <w:rPr>
          <w:b/>
          <w:u w:val="single"/>
        </w:rPr>
        <w:t>Write_outputFileName</w:t>
      </w:r>
    </w:p>
    <w:p w:rsidR="00D454F7" w:rsidRPr="00343D19" w:rsidRDefault="00250975" w:rsidP="00D454F7">
      <w:pPr>
        <w:pStyle w:val="Paragraphedeliste"/>
        <w:ind w:left="0"/>
      </w:pPr>
      <w:r>
        <w:t>F</w:t>
      </w:r>
      <w:r w:rsidR="007D65BC" w:rsidRPr="00343D19">
        <w:t xml:space="preserve">ichier où sera enregistré les paramètres de calibration </w:t>
      </w:r>
      <w:r w:rsidR="00D43BF9">
        <w:t>calculés</w:t>
      </w:r>
      <w:r w:rsidR="007D65BC" w:rsidRPr="00343D19">
        <w:t>.</w:t>
      </w:r>
      <w:r w:rsidR="002B04DE">
        <w:t xml:space="preserve"> </w:t>
      </w:r>
      <w:r w:rsidR="00D454F7" w:rsidRPr="00343D19">
        <w:rPr>
          <w:b/>
        </w:rPr>
        <w:t xml:space="preserve">Valeur = </w:t>
      </w:r>
      <w:r w:rsidR="00D454F7" w:rsidRPr="00343D19">
        <w:t>« out_camera</w:t>
      </w:r>
      <w:r w:rsidR="00C71349" w:rsidRPr="00343D19">
        <w:t>_data.xml »</w:t>
      </w:r>
    </w:p>
    <w:p w:rsidR="0065151C" w:rsidRDefault="0065151C" w:rsidP="0065151C">
      <w:pPr>
        <w:rPr>
          <w:b/>
        </w:rPr>
      </w:pPr>
    </w:p>
    <w:p w:rsidR="009F3E3C" w:rsidRDefault="009F3E3C" w:rsidP="0065151C">
      <w:pPr>
        <w:rPr>
          <w:b/>
        </w:rPr>
      </w:pPr>
    </w:p>
    <w:p w:rsidR="00FD39FD" w:rsidRDefault="00FD39FD">
      <w:pPr>
        <w:rPr>
          <w:rFonts w:asciiTheme="majorHAnsi" w:eastAsiaTheme="majorEastAsia" w:hAnsiTheme="majorHAnsi" w:cstheme="majorBidi"/>
          <w:b/>
          <w:sz w:val="36"/>
          <w:szCs w:val="26"/>
        </w:rPr>
      </w:pPr>
      <w:bookmarkStart w:id="13" w:name="_Toc503263389"/>
      <w:r>
        <w:br w:type="page"/>
      </w:r>
    </w:p>
    <w:p w:rsidR="00C04EF1" w:rsidRDefault="00E14E37" w:rsidP="00E14E37">
      <w:pPr>
        <w:pStyle w:val="Titre2"/>
      </w:pPr>
      <w:bookmarkStart w:id="14" w:name="_Toc503339498"/>
      <w:r>
        <w:lastRenderedPageBreak/>
        <w:t>Fonctionnement du code</w:t>
      </w:r>
      <w:bookmarkEnd w:id="13"/>
      <w:bookmarkEnd w:id="14"/>
      <w:r>
        <w:t> </w:t>
      </w:r>
    </w:p>
    <w:p w:rsidR="00C20233" w:rsidRDefault="00C20233" w:rsidP="00C20233"/>
    <w:p w:rsidR="009F3E3C" w:rsidRDefault="009F3E3C" w:rsidP="009F3E3C">
      <w:r>
        <w:t>Cette partie traite du fonctionnement et de la structure du code. Celui-ci se trouve dans « </w:t>
      </w:r>
      <w:r w:rsidRPr="005E0983">
        <w:t>Reconstruction3D\src</w:t>
      </w:r>
      <w:r>
        <w:t>\main.cpp ». Le programme nécessite la librairie sdl2 et glew pour fonctionner.</w:t>
      </w:r>
    </w:p>
    <w:p w:rsidR="009F3E3C" w:rsidRDefault="009F3E3C" w:rsidP="00C20233"/>
    <w:p w:rsidR="008E5E3F" w:rsidRDefault="00C07E9B" w:rsidP="008E5E3F">
      <w:r>
        <w:t>Comme dit dans la patrie « But », le programme</w:t>
      </w:r>
      <w:r w:rsidR="008E5E3F">
        <w:t xml:space="preserve"> a</w:t>
      </w:r>
      <w:r>
        <w:t xml:space="preserve"> </w:t>
      </w:r>
      <w:r w:rsidR="008E5E3F">
        <w:t>besoin d</w:t>
      </w:r>
      <w:r w:rsidR="001A3D21">
        <w:t xml:space="preserve">u d’images utilisées, du nombre de cases du damier, </w:t>
      </w:r>
      <w:r w:rsidR="00212113">
        <w:t>du nombre</w:t>
      </w:r>
      <w:r w:rsidR="001A3D21">
        <w:t xml:space="preserve"> de points d’intérêts qui doivent être trouvés et de la </w:t>
      </w:r>
      <w:r w:rsidR="008E5E3F">
        <w:t xml:space="preserve">taille </w:t>
      </w:r>
      <w:r w:rsidR="00B4656A">
        <w:t xml:space="preserve">réelle </w:t>
      </w:r>
      <w:r w:rsidR="008E5E3F">
        <w:t xml:space="preserve">des cases. </w:t>
      </w:r>
    </w:p>
    <w:p w:rsidR="008E5E3F" w:rsidRDefault="008E5E3F" w:rsidP="008E5E3F">
      <w:r>
        <w:t xml:space="preserve">Il lance ensuite une boucle sur toutes les images pour trouver </w:t>
      </w:r>
      <w:r w:rsidR="00173A5A">
        <w:t>c</w:t>
      </w:r>
      <w:r>
        <w:t xml:space="preserve">es points d’intérêts qui sont alors enregistrés. </w:t>
      </w:r>
    </w:p>
    <w:p w:rsidR="008E5E3F" w:rsidRDefault="008E5E3F" w:rsidP="008E5E3F"/>
    <w:p w:rsidR="008E5E3F" w:rsidRDefault="00212113" w:rsidP="008E5E3F">
      <w:r w:rsidRPr="00212113">
        <w:t>Pour le calcul des coefficients, on se base sur la position de points d'intérêts du damier. En effet, les positions des coins des cases du damier sur les photos prises (donc déformées par l'effet de distorsion) vont être comparées à celle d'une image idéale, sans distorsion et en se basant uniquement sur la géométrie connue du damier. On cherche à trouver la correction à effectuer sur les images avec distorsion, pour avoir des images de damier "idéales", c'est à dire sans distorsion.</w:t>
      </w:r>
      <w:r w:rsidRPr="00212113">
        <w:br/>
        <w:t>L'application va évaluer les paramètres de distorsion de manière à minimiser l'erreur entre les positions des points d'intérêts des images corrigées et les positions sur la géométrie connue du damier.</w:t>
      </w:r>
    </w:p>
    <w:p w:rsidR="00212113" w:rsidRDefault="00212113" w:rsidP="008E5E3F"/>
    <w:p w:rsidR="008E5E3F" w:rsidRDefault="008E5E3F" w:rsidP="008E5E3F">
      <w:r>
        <w:t>Enfin, on corrige les images d’origines</w:t>
      </w:r>
      <w:r w:rsidR="004E0C1D">
        <w:t xml:space="preserve"> en leur appliquant la matrice de distorsion</w:t>
      </w:r>
      <w:r>
        <w:t xml:space="preserve"> trouvé</w:t>
      </w:r>
      <w:r w:rsidR="004E0C1D">
        <w:t>e</w:t>
      </w:r>
      <w:r w:rsidR="00712B34">
        <w:t xml:space="preserve"> et on les affiche</w:t>
      </w:r>
      <w:r>
        <w:t xml:space="preserve">. </w:t>
      </w:r>
    </w:p>
    <w:p w:rsidR="001A3D21" w:rsidRDefault="001A3D21" w:rsidP="008E5E3F"/>
    <w:p w:rsidR="001A3D21" w:rsidRDefault="001A3D21" w:rsidP="001A3D21">
      <w:r>
        <w:t>Après lancement du programme, les indices des images résultats « corrected » sont les mêmes que ceux des images desquels les corrections ont été calculés. Exemple : « </w:t>
      </w:r>
      <w:r w:rsidRPr="00C65B66">
        <w:t>corrected_</w:t>
      </w:r>
      <w:r>
        <w:t>0 » est le résultat de la correction de l’image « fish0 ».</w:t>
      </w:r>
    </w:p>
    <w:p w:rsidR="001A3D21" w:rsidRPr="00C20233" w:rsidRDefault="001A3D21" w:rsidP="008E5E3F"/>
    <w:p w:rsidR="005E0983" w:rsidRDefault="005E0983" w:rsidP="00343D19"/>
    <w:p w:rsidR="005E0983" w:rsidRDefault="00250975" w:rsidP="005E0983">
      <w:pPr>
        <w:pStyle w:val="Titre2"/>
      </w:pPr>
      <w:bookmarkStart w:id="15" w:name="_Toc503263390"/>
      <w:bookmarkStart w:id="16" w:name="_Toc503339499"/>
      <w:r>
        <w:t>Descriptions des méthodes utilisées dans le code</w:t>
      </w:r>
      <w:bookmarkEnd w:id="15"/>
      <w:bookmarkEnd w:id="16"/>
    </w:p>
    <w:p w:rsidR="00370AE7" w:rsidRDefault="00370AE7" w:rsidP="005E0983"/>
    <w:p w:rsidR="00023634" w:rsidRDefault="00391028" w:rsidP="005E0983">
      <w:r>
        <w:rPr>
          <w:b/>
          <w:u w:val="single"/>
        </w:rPr>
        <w:t>Settings::</w:t>
      </w:r>
      <w:r w:rsidR="00370AE7">
        <w:rPr>
          <w:b/>
          <w:u w:val="single"/>
        </w:rPr>
        <w:t>r</w:t>
      </w:r>
      <w:r w:rsidR="00370AE7" w:rsidRPr="00370AE7">
        <w:rPr>
          <w:b/>
          <w:u w:val="single"/>
        </w:rPr>
        <w:t xml:space="preserve">ead(const FileNode &amp; </w:t>
      </w:r>
      <w:r w:rsidR="00370AE7">
        <w:rPr>
          <w:b/>
          <w:u w:val="single"/>
        </w:rPr>
        <w:t>f</w:t>
      </w:r>
      <w:r w:rsidR="00370AE7" w:rsidRPr="00370AE7">
        <w:rPr>
          <w:b/>
          <w:u w:val="single"/>
        </w:rPr>
        <w:t>)</w:t>
      </w:r>
    </w:p>
    <w:p w:rsidR="00370AE7" w:rsidRDefault="00370AE7" w:rsidP="005E0983">
      <w:r>
        <w:t xml:space="preserve">Permet de lire les données enregistrées dans le fichier f de </w:t>
      </w:r>
      <w:r w:rsidR="00C30528">
        <w:t>paramétrage</w:t>
      </w:r>
      <w:r w:rsidR="00E6418E">
        <w:t xml:space="preserve"> et</w:t>
      </w:r>
      <w:r w:rsidR="00C30528">
        <w:t xml:space="preserve"> utilise interprate</w:t>
      </w:r>
      <w:r w:rsidR="00E6418E">
        <w:t>()</w:t>
      </w:r>
      <w:r w:rsidR="00C30528">
        <w:t xml:space="preserve"> pour initialisé le pro</w:t>
      </w:r>
      <w:r w:rsidR="008D373D">
        <w:t>gramme avec</w:t>
      </w:r>
      <w:r>
        <w:t>.</w:t>
      </w:r>
    </w:p>
    <w:p w:rsidR="00C30528" w:rsidRDefault="00C30528" w:rsidP="005E0983"/>
    <w:p w:rsidR="00023634" w:rsidRDefault="00391028" w:rsidP="005E0983">
      <w:r>
        <w:rPr>
          <w:b/>
          <w:u w:val="single"/>
        </w:rPr>
        <w:t>Settings::</w:t>
      </w:r>
      <w:r w:rsidR="00C30528" w:rsidRPr="00C30528">
        <w:rPr>
          <w:b/>
        </w:rPr>
        <w:t>interprate()</w:t>
      </w:r>
    </w:p>
    <w:p w:rsidR="00C30528" w:rsidRDefault="00C30528" w:rsidP="005E0983">
      <w:r>
        <w:t xml:space="preserve">Fait des tests de validité des paramètres donnés en entrée et initialise </w:t>
      </w:r>
      <w:r w:rsidR="00E6418E">
        <w:t>le programme</w:t>
      </w:r>
      <w:r>
        <w:t xml:space="preserve">. </w:t>
      </w:r>
    </w:p>
    <w:p w:rsidR="00DE1731" w:rsidRDefault="00DE1731" w:rsidP="005E0983"/>
    <w:p w:rsidR="00023634" w:rsidRDefault="00391028" w:rsidP="005E0983">
      <w:pPr>
        <w:rPr>
          <w:b/>
          <w:u w:val="single"/>
        </w:rPr>
      </w:pPr>
      <w:r>
        <w:rPr>
          <w:b/>
          <w:u w:val="single"/>
        </w:rPr>
        <w:t>Settings::</w:t>
      </w:r>
      <w:r w:rsidR="00040030" w:rsidRPr="00040030">
        <w:rPr>
          <w:b/>
          <w:u w:val="single"/>
        </w:rPr>
        <w:t>Mat nextImage()</w:t>
      </w:r>
    </w:p>
    <w:p w:rsidR="00040030" w:rsidRPr="00040030" w:rsidRDefault="00040030" w:rsidP="005E0983">
      <w:r>
        <w:t>Donne la matrice contenant l’image suivante.</w:t>
      </w:r>
    </w:p>
    <w:p w:rsidR="00040030" w:rsidRDefault="00040030" w:rsidP="005E0983"/>
    <w:p w:rsidR="00023634" w:rsidRDefault="00DE1731" w:rsidP="005E0983">
      <w:r w:rsidRPr="00DE1731">
        <w:rPr>
          <w:b/>
          <w:u w:val="single"/>
        </w:rPr>
        <w:t xml:space="preserve">bool </w:t>
      </w:r>
      <w:r w:rsidR="00391028">
        <w:rPr>
          <w:b/>
          <w:u w:val="single"/>
        </w:rPr>
        <w:t>Settings::</w:t>
      </w:r>
      <w:r w:rsidRPr="00DE1731">
        <w:rPr>
          <w:b/>
          <w:u w:val="single"/>
        </w:rPr>
        <w:t>readStringList( const string&amp; f, vector&lt;string&gt;&amp; l )</w:t>
      </w:r>
    </w:p>
    <w:p w:rsidR="00DE1731" w:rsidRDefault="00DE1731" w:rsidP="005E0983">
      <w:r>
        <w:t xml:space="preserve">Permet de lire le fichier contenant la liste des images f et </w:t>
      </w:r>
      <w:r w:rsidR="00040030">
        <w:t>met les chemins</w:t>
      </w:r>
      <w:r w:rsidR="0066646C">
        <w:t xml:space="preserve"> des images</w:t>
      </w:r>
      <w:r w:rsidR="00040030">
        <w:t xml:space="preserve"> dans la liste l</w:t>
      </w:r>
      <w:r>
        <w:t xml:space="preserve">. </w:t>
      </w:r>
    </w:p>
    <w:p w:rsidR="00F008B0" w:rsidRDefault="00F008B0" w:rsidP="005E0983">
      <w:pPr>
        <w:rPr>
          <w:b/>
          <w:u w:val="single"/>
        </w:rPr>
      </w:pPr>
    </w:p>
    <w:p w:rsidR="00023634" w:rsidRDefault="00F008B0" w:rsidP="005E0983">
      <w:pPr>
        <w:rPr>
          <w:b/>
          <w:u w:val="single"/>
        </w:rPr>
      </w:pPr>
      <w:r>
        <w:rPr>
          <w:b/>
          <w:u w:val="single"/>
        </w:rPr>
        <w:lastRenderedPageBreak/>
        <w:t xml:space="preserve">bool </w:t>
      </w:r>
      <w:r w:rsidR="0044637E">
        <w:rPr>
          <w:b/>
          <w:u w:val="single"/>
        </w:rPr>
        <w:t>Settings::</w:t>
      </w:r>
      <w:r w:rsidRPr="00F008B0">
        <w:rPr>
          <w:b/>
          <w:u w:val="single"/>
        </w:rPr>
        <w:t>isListOfImages( const string&amp; f)</w:t>
      </w:r>
    </w:p>
    <w:p w:rsidR="00F6742A" w:rsidRDefault="00CB35A6" w:rsidP="00250975">
      <w:r>
        <w:t>Vérifie que le fichier</w:t>
      </w:r>
      <w:r w:rsidR="00F008B0">
        <w:t xml:space="preserve"> fichier</w:t>
      </w:r>
      <w:r w:rsidR="00876499">
        <w:t xml:space="preserve"> f (contenant la liste des chemins d’images)</w:t>
      </w:r>
      <w:r w:rsidR="00F008B0">
        <w:t xml:space="preserve"> est</w:t>
      </w:r>
      <w:r>
        <w:t xml:space="preserve"> </w:t>
      </w:r>
      <w:r w:rsidR="00876499">
        <w:t>accepté</w:t>
      </w:r>
      <w:r>
        <w:t xml:space="preserve"> </w:t>
      </w:r>
      <w:r w:rsidR="00F008B0">
        <w:t>par le programme</w:t>
      </w:r>
      <w:r w:rsidR="00876499">
        <w:t>.</w:t>
      </w:r>
    </w:p>
    <w:p w:rsidR="00023634" w:rsidRDefault="00250975" w:rsidP="00250975">
      <w:r>
        <w:rPr>
          <w:b/>
          <w:u w:val="single"/>
        </w:rPr>
        <w:t>r</w:t>
      </w:r>
      <w:r w:rsidRPr="000D7EAE">
        <w:rPr>
          <w:b/>
          <w:u w:val="single"/>
        </w:rPr>
        <w:t>ead (const FileNode&amp; f, Settings&amp; s, const Settings&amp; default = Settings())</w:t>
      </w:r>
    </w:p>
    <w:p w:rsidR="00250975" w:rsidRDefault="00250975" w:rsidP="00250975">
      <w:r>
        <w:t>Initialise la structure Settings s, soit avec des données récupérées dans le FileNode f, soit avec une structure par défaut.</w:t>
      </w:r>
    </w:p>
    <w:p w:rsidR="00D3797B" w:rsidRDefault="00D3797B" w:rsidP="005E0983"/>
    <w:p w:rsidR="00023634" w:rsidRDefault="00765C2E" w:rsidP="00666626">
      <w:pPr>
        <w:rPr>
          <w:b/>
          <w:u w:val="single"/>
        </w:rPr>
      </w:pPr>
      <w:r w:rsidRPr="00765C2E">
        <w:rPr>
          <w:b/>
          <w:u w:val="single"/>
        </w:rPr>
        <w:t xml:space="preserve">static double computeReprojectionErrors( const vector&lt;vector&lt;Point3f&gt; &gt;&amp; </w:t>
      </w:r>
      <w:r w:rsidR="00666626">
        <w:rPr>
          <w:b/>
          <w:u w:val="single"/>
        </w:rPr>
        <w:t>p</w:t>
      </w:r>
      <w:r w:rsidRPr="00765C2E">
        <w:rPr>
          <w:b/>
          <w:u w:val="single"/>
        </w:rPr>
        <w:t>oints,</w:t>
      </w:r>
      <w:r w:rsidR="00666626">
        <w:rPr>
          <w:b/>
          <w:u w:val="single"/>
        </w:rPr>
        <w:t xml:space="preserve"> </w:t>
      </w:r>
      <w:r w:rsidRPr="00765C2E">
        <w:rPr>
          <w:b/>
          <w:u w:val="single"/>
        </w:rPr>
        <w:t xml:space="preserve">const vector&lt;vector&lt;Point2f&gt; &gt;&amp; </w:t>
      </w:r>
      <w:r w:rsidR="00666626">
        <w:rPr>
          <w:b/>
          <w:u w:val="single"/>
        </w:rPr>
        <w:t>p_</w:t>
      </w:r>
      <w:r w:rsidRPr="00765C2E">
        <w:rPr>
          <w:b/>
          <w:u w:val="single"/>
        </w:rPr>
        <w:t>image,</w:t>
      </w:r>
      <w:r w:rsidR="00666626">
        <w:rPr>
          <w:b/>
          <w:u w:val="single"/>
        </w:rPr>
        <w:t xml:space="preserve">  </w:t>
      </w:r>
      <w:r w:rsidRPr="00765C2E">
        <w:rPr>
          <w:b/>
          <w:u w:val="single"/>
        </w:rPr>
        <w:t>const vector&lt;Mat&gt;&amp; rvecs, const vector&lt;Mat&gt;&amp; tvecs,</w:t>
      </w:r>
      <w:r w:rsidR="00666626">
        <w:rPr>
          <w:b/>
          <w:u w:val="single"/>
        </w:rPr>
        <w:t xml:space="preserve"> </w:t>
      </w:r>
      <w:r w:rsidRPr="00765C2E">
        <w:rPr>
          <w:b/>
          <w:u w:val="single"/>
        </w:rPr>
        <w:t xml:space="preserve"> const Mat&amp;</w:t>
      </w:r>
      <w:r w:rsidR="00666626">
        <w:rPr>
          <w:b/>
          <w:u w:val="single"/>
        </w:rPr>
        <w:t xml:space="preserve"> m_camera</w:t>
      </w:r>
      <w:r w:rsidRPr="00765C2E">
        <w:rPr>
          <w:b/>
          <w:u w:val="single"/>
        </w:rPr>
        <w:t>, const Mat&amp; distCoeffs,</w:t>
      </w:r>
      <w:r w:rsidR="00666626">
        <w:rPr>
          <w:b/>
          <w:u w:val="single"/>
        </w:rPr>
        <w:t xml:space="preserve"> </w:t>
      </w:r>
      <w:r w:rsidRPr="00765C2E">
        <w:rPr>
          <w:b/>
          <w:u w:val="single"/>
        </w:rPr>
        <w:t>&lt;float&gt;&amp; perViewErrors)</w:t>
      </w:r>
    </w:p>
    <w:p w:rsidR="00765C2E" w:rsidRPr="00666626" w:rsidRDefault="00886F23" w:rsidP="00666626">
      <w:r>
        <w:t>Calcul l’erreur de reprojection obtenu</w:t>
      </w:r>
      <w:r w:rsidR="00CC1FD5">
        <w:t>e</w:t>
      </w:r>
      <w:r>
        <w:t xml:space="preserve"> avec les données des images.</w:t>
      </w:r>
    </w:p>
    <w:p w:rsidR="003F6698" w:rsidRDefault="003F6698" w:rsidP="005E0983"/>
    <w:p w:rsidR="00023634" w:rsidRDefault="003F6698" w:rsidP="003F6698">
      <w:pPr>
        <w:rPr>
          <w:b/>
          <w:u w:val="single"/>
        </w:rPr>
      </w:pPr>
      <w:r w:rsidRPr="003F6698">
        <w:rPr>
          <w:b/>
          <w:u w:val="single"/>
        </w:rPr>
        <w:t xml:space="preserve">calcBoardCornerPositions(Size </w:t>
      </w:r>
      <w:r>
        <w:rPr>
          <w:b/>
          <w:u w:val="single"/>
        </w:rPr>
        <w:t>s_</w:t>
      </w:r>
      <w:r w:rsidRPr="003F6698">
        <w:rPr>
          <w:b/>
          <w:u w:val="single"/>
        </w:rPr>
        <w:t xml:space="preserve">boardSize, float </w:t>
      </w:r>
      <w:r>
        <w:rPr>
          <w:b/>
          <w:u w:val="single"/>
        </w:rPr>
        <w:t>s_</w:t>
      </w:r>
      <w:r w:rsidRPr="003F6698">
        <w:rPr>
          <w:b/>
          <w:u w:val="single"/>
        </w:rPr>
        <w:t>square, vector&lt;Point3f&gt;&amp; corners</w:t>
      </w:r>
      <w:r w:rsidR="00D14D62">
        <w:rPr>
          <w:b/>
          <w:u w:val="single"/>
        </w:rPr>
        <w:t>)</w:t>
      </w:r>
    </w:p>
    <w:p w:rsidR="003F6698" w:rsidRDefault="000936EF" w:rsidP="003F6698">
      <w:r>
        <w:t>T</w:t>
      </w:r>
      <w:r w:rsidR="00D14D62">
        <w:t xml:space="preserve">rouve les points d’intérêts sur l’image. </w:t>
      </w:r>
    </w:p>
    <w:p w:rsidR="00886F23" w:rsidRDefault="00886F23" w:rsidP="003F6698"/>
    <w:p w:rsidR="00023634" w:rsidRDefault="00886F23" w:rsidP="00886F23">
      <w:pPr>
        <w:rPr>
          <w:b/>
          <w:u w:val="single"/>
        </w:rPr>
      </w:pPr>
      <w:r w:rsidRPr="00886F23">
        <w:rPr>
          <w:b/>
          <w:u w:val="single"/>
        </w:rPr>
        <w:t xml:space="preserve">static bool runCalibration( Settings&amp; s, Size&amp; </w:t>
      </w:r>
      <w:r>
        <w:rPr>
          <w:b/>
          <w:u w:val="single"/>
        </w:rPr>
        <w:t>s_</w:t>
      </w:r>
      <w:r w:rsidRPr="00886F23">
        <w:rPr>
          <w:b/>
          <w:u w:val="single"/>
        </w:rPr>
        <w:t xml:space="preserve">image, Mat&amp; </w:t>
      </w:r>
      <w:r>
        <w:rPr>
          <w:b/>
          <w:u w:val="single"/>
        </w:rPr>
        <w:t>m_</w:t>
      </w:r>
      <w:r w:rsidRPr="00886F23">
        <w:rPr>
          <w:b/>
          <w:u w:val="single"/>
        </w:rPr>
        <w:t xml:space="preserve">camera, Mat&amp; distCoeffs,   vector&lt;vector&lt;Point2f&gt; &gt; </w:t>
      </w:r>
      <w:r>
        <w:rPr>
          <w:b/>
          <w:u w:val="single"/>
        </w:rPr>
        <w:t>p_</w:t>
      </w:r>
      <w:r w:rsidRPr="00886F23">
        <w:rPr>
          <w:b/>
          <w:u w:val="single"/>
        </w:rPr>
        <w:t>image, vector&lt;Mat&gt;&amp; rvecs, vector&lt;Mat&gt;&amp; tvecs,  vector&lt;float&gt;&amp; reprojErrs,  double&amp; totalAvgErr)</w:t>
      </w:r>
    </w:p>
    <w:p w:rsidR="00886F23" w:rsidRPr="00886F23" w:rsidRDefault="00886F23" w:rsidP="00886F23">
      <w:r>
        <w:t>Calcul les coefficients</w:t>
      </w:r>
      <w:r w:rsidR="006031B5">
        <w:t xml:space="preserve"> de distorsion, l’erreur</w:t>
      </w:r>
      <w:r>
        <w:t xml:space="preserve"> </w:t>
      </w:r>
      <w:r w:rsidR="006031B5">
        <w:t>et trouve les paramètres intrinsèque de la caméra.</w:t>
      </w:r>
    </w:p>
    <w:p w:rsidR="00D14D62" w:rsidRDefault="00D14D62" w:rsidP="003F6698"/>
    <w:p w:rsidR="00023634" w:rsidRDefault="00D14D62" w:rsidP="00D14D62">
      <w:pPr>
        <w:rPr>
          <w:b/>
          <w:u w:val="single"/>
        </w:rPr>
      </w:pPr>
      <w:r w:rsidRPr="00D14D62">
        <w:rPr>
          <w:b/>
          <w:u w:val="single"/>
        </w:rPr>
        <w:t>saveCameraParams(Settings&amp; s, Size&amp; s_image, Mat&amp; m_camera, Mat&amp; distCoeffs, const vector&lt;Mat&gt;&amp; rvecs, const vector&lt;Mat&gt;&amp; tvecs, const vector&lt;float&gt;&amp; reprojErrs, const vector&lt;vector&lt;Point2f&gt; &gt;&amp; imagePoints, double totalAvgErr)</w:t>
      </w:r>
    </w:p>
    <w:p w:rsidR="00D14D62" w:rsidRDefault="00D14D62" w:rsidP="00D14D62">
      <w:r>
        <w:t>Permet d’enregistrer les paramètres calculés de la caméra dans un fichier afin de pouvoir les réutiliser.</w:t>
      </w:r>
    </w:p>
    <w:p w:rsidR="00D14D62" w:rsidRDefault="00D14D62" w:rsidP="00D14D62"/>
    <w:p w:rsidR="00023634" w:rsidRDefault="00D14D62" w:rsidP="00D14D62">
      <w:pPr>
        <w:rPr>
          <w:b/>
          <w:u w:val="single"/>
        </w:rPr>
      </w:pPr>
      <w:r w:rsidRPr="00D14D62">
        <w:rPr>
          <w:b/>
          <w:u w:val="single"/>
        </w:rPr>
        <w:t>bool runCalibrationAndSave(Settings&amp; s, Size imageSize, Mat&amp;  cameraMatrix, Mat&amp; distCoeffs,vector&lt;vector&lt;Point2f&gt; &gt; imagePoints )</w:t>
      </w:r>
    </w:p>
    <w:p w:rsidR="00D14D62" w:rsidRDefault="00D14D62" w:rsidP="00D14D62">
      <w:r>
        <w:t xml:space="preserve">Lance </w:t>
      </w:r>
      <w:r w:rsidRPr="00D14D62">
        <w:t>runCalibration(</w:t>
      </w:r>
      <w:r>
        <w:t>) et vérifie si les résultats sont bons pour savoir s’il est nécessaire d’enregistrer les paramètres calculés dans un fichier.</w:t>
      </w:r>
    </w:p>
    <w:p w:rsidR="00C20233" w:rsidRDefault="00C20233" w:rsidP="00D14D62"/>
    <w:p w:rsidR="00054018" w:rsidRPr="001A3D21" w:rsidRDefault="00054018" w:rsidP="001A3D21">
      <w:pPr>
        <w:pStyle w:val="Titre2"/>
        <w:rPr>
          <w:sz w:val="40"/>
          <w:szCs w:val="32"/>
        </w:rPr>
      </w:pPr>
      <w:r>
        <w:br w:type="page"/>
      </w:r>
      <w:bookmarkStart w:id="17" w:name="_Toc503263391"/>
      <w:bookmarkStart w:id="18" w:name="_Toc503339500"/>
      <w:r>
        <w:lastRenderedPageBreak/>
        <w:t>Cas limites</w:t>
      </w:r>
      <w:bookmarkEnd w:id="17"/>
      <w:bookmarkEnd w:id="18"/>
    </w:p>
    <w:p w:rsidR="00054018" w:rsidRPr="000D64D3" w:rsidRDefault="00054018" w:rsidP="00054018"/>
    <w:p w:rsidR="00054018" w:rsidRDefault="00054018" w:rsidP="00054018">
      <w:r>
        <w:t xml:space="preserve">On </w:t>
      </w:r>
      <w:r w:rsidR="000539AE">
        <w:t>peu</w:t>
      </w:r>
      <w:r w:rsidR="00D05677">
        <w:t>t</w:t>
      </w:r>
      <w:r w:rsidR="000539AE">
        <w:t xml:space="preserve"> voir</w:t>
      </w:r>
      <w:r>
        <w:t xml:space="preserve"> que les bords de l’image ne sont pas correctement corrigés. Ceci doit être dû au fait que les points d’intérêts se trouve centrés sur l’image et éloignés des bords. La distorsion n’étant pas linéaire</w:t>
      </w:r>
      <w:r w:rsidR="00D05677">
        <w:t xml:space="preserve"> en tout point de l’image</w:t>
      </w:r>
      <w:r>
        <w:t xml:space="preserve">, la correction n’est </w:t>
      </w:r>
      <w:r w:rsidR="008D6310">
        <w:t xml:space="preserve">donc </w:t>
      </w:r>
      <w:r>
        <w:t>pas bonne pour les bords.</w:t>
      </w:r>
    </w:p>
    <w:p w:rsidR="00054018" w:rsidRDefault="00054018" w:rsidP="00054018"/>
    <w:p w:rsidR="00B3233B" w:rsidRDefault="00054018" w:rsidP="00054018">
      <w:r>
        <w:t>Le grand nombre d’images (</w:t>
      </w:r>
      <w:r w:rsidR="00A2617B">
        <w:t>25</w:t>
      </w:r>
      <w:r>
        <w:t xml:space="preserve">) fait que l’on obtient une erreur assez élevée (aux alentours de 1.1) mais toutes les images corrigées montrent de bons résultats. </w:t>
      </w:r>
    </w:p>
    <w:p w:rsidR="00054018" w:rsidRDefault="00054018" w:rsidP="00054018">
      <w:r>
        <w:t>Les prises de vu</w:t>
      </w:r>
      <w:r w:rsidR="00B3233B">
        <w:t>e</w:t>
      </w:r>
      <w:r>
        <w:t>s qui différent fortement sont sûrement à l’origine</w:t>
      </w:r>
      <w:r w:rsidR="00B3233B">
        <w:t xml:space="preserve"> de cette </w:t>
      </w:r>
      <w:r>
        <w:t>forte erreur. Cependant, trop d’images similaires risquerait de créer trop d’équations similaires et donc causerais des problèmes de résolution ce qui empêcherais la calibration de se terminer.</w:t>
      </w:r>
    </w:p>
    <w:p w:rsidR="003B1606" w:rsidRPr="00D14D62" w:rsidRDefault="003B1606" w:rsidP="00054018"/>
    <w:p w:rsidR="00054018" w:rsidRDefault="00054018" w:rsidP="00054018"/>
    <w:p w:rsidR="001A3D21" w:rsidRDefault="00054018" w:rsidP="001A3D21">
      <w:pPr>
        <w:keepNext/>
        <w:jc w:val="center"/>
      </w:pPr>
      <w:r>
        <w:rPr>
          <w:noProof/>
        </w:rPr>
        <w:drawing>
          <wp:inline distT="0" distB="0" distL="0" distR="0">
            <wp:extent cx="4417507" cy="248475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32.jpg"/>
                    <pic:cNvPicPr/>
                  </pic:nvPicPr>
                  <pic:blipFill>
                    <a:blip r:embed="rId17"/>
                    <a:stretch>
                      <a:fillRect/>
                    </a:stretch>
                  </pic:blipFill>
                  <pic:spPr>
                    <a:xfrm>
                      <a:off x="0" y="0"/>
                      <a:ext cx="4591789" cy="2582785"/>
                    </a:xfrm>
                    <a:prstGeom prst="rect">
                      <a:avLst/>
                    </a:prstGeom>
                  </pic:spPr>
                </pic:pic>
              </a:graphicData>
            </a:graphic>
          </wp:inline>
        </w:drawing>
      </w:r>
    </w:p>
    <w:p w:rsidR="00054018" w:rsidRDefault="001A3D21" w:rsidP="001A3D21">
      <w:pPr>
        <w:pStyle w:val="Lgende"/>
        <w:jc w:val="center"/>
      </w:pPr>
      <w:r>
        <w:t xml:space="preserve">Figure </w:t>
      </w:r>
      <w:r w:rsidR="006F740E">
        <w:fldChar w:fldCharType="begin"/>
      </w:r>
      <w:r w:rsidR="006F740E">
        <w:instrText xml:space="preserve"> SEQ Figure \* ARABIC </w:instrText>
      </w:r>
      <w:r w:rsidR="006F740E">
        <w:fldChar w:fldCharType="separate"/>
      </w:r>
      <w:r w:rsidR="002769F7">
        <w:rPr>
          <w:noProof/>
        </w:rPr>
        <w:t>5</w:t>
      </w:r>
      <w:r w:rsidR="006F740E">
        <w:rPr>
          <w:noProof/>
        </w:rPr>
        <w:fldChar w:fldCharType="end"/>
      </w:r>
      <w:r>
        <w:t xml:space="preserve"> : </w:t>
      </w:r>
      <w:r w:rsidRPr="00CD63D3">
        <w:t xml:space="preserve">Image initiale </w:t>
      </w:r>
      <w:r>
        <w:t>3</w:t>
      </w:r>
    </w:p>
    <w:p w:rsidR="00054018" w:rsidRDefault="00054018" w:rsidP="00054018"/>
    <w:p w:rsidR="001A3D21" w:rsidRDefault="00054018" w:rsidP="001A3D21">
      <w:pPr>
        <w:keepNext/>
        <w:jc w:val="center"/>
      </w:pPr>
      <w:r>
        <w:rPr>
          <w:noProof/>
        </w:rPr>
        <w:drawing>
          <wp:inline distT="0" distB="0" distL="0" distR="0">
            <wp:extent cx="4336222" cy="2439035"/>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ed_17.jpg"/>
                    <pic:cNvPicPr/>
                  </pic:nvPicPr>
                  <pic:blipFill>
                    <a:blip r:embed="rId18"/>
                    <a:stretch>
                      <a:fillRect/>
                    </a:stretch>
                  </pic:blipFill>
                  <pic:spPr>
                    <a:xfrm>
                      <a:off x="0" y="0"/>
                      <a:ext cx="4389452" cy="2468976"/>
                    </a:xfrm>
                    <a:prstGeom prst="rect">
                      <a:avLst/>
                    </a:prstGeom>
                  </pic:spPr>
                </pic:pic>
              </a:graphicData>
            </a:graphic>
          </wp:inline>
        </w:drawing>
      </w:r>
    </w:p>
    <w:p w:rsidR="00054018" w:rsidRDefault="001A3D21" w:rsidP="001A3D21">
      <w:pPr>
        <w:pStyle w:val="Lgende"/>
        <w:jc w:val="center"/>
      </w:pPr>
      <w:r>
        <w:t xml:space="preserve">Figure </w:t>
      </w:r>
      <w:r w:rsidR="006F740E">
        <w:fldChar w:fldCharType="begin"/>
      </w:r>
      <w:r w:rsidR="006F740E">
        <w:instrText xml:space="preserve"> SEQ Figure \* ARABIC </w:instrText>
      </w:r>
      <w:r w:rsidR="006F740E">
        <w:fldChar w:fldCharType="separate"/>
      </w:r>
      <w:r w:rsidR="002769F7">
        <w:rPr>
          <w:noProof/>
        </w:rPr>
        <w:t>6</w:t>
      </w:r>
      <w:r w:rsidR="006F740E">
        <w:rPr>
          <w:noProof/>
        </w:rPr>
        <w:fldChar w:fldCharType="end"/>
      </w:r>
      <w:r>
        <w:t xml:space="preserve"> : </w:t>
      </w:r>
      <w:r w:rsidRPr="00741CE4">
        <w:t xml:space="preserve">Image résultat de l’image </w:t>
      </w:r>
      <w:r>
        <w:t>3</w:t>
      </w:r>
      <w:r w:rsidR="009E313D">
        <w:t xml:space="preserve"> – les bords du damier sont mal corrigés</w:t>
      </w:r>
    </w:p>
    <w:p w:rsidR="001A3D21" w:rsidRDefault="001A3D21" w:rsidP="001A3D21"/>
    <w:p w:rsidR="00212113" w:rsidRDefault="00212113" w:rsidP="00212113">
      <w:pPr>
        <w:pStyle w:val="Titre2"/>
      </w:pPr>
      <w:bookmarkStart w:id="19" w:name="_Toc503339501"/>
      <w:r>
        <w:lastRenderedPageBreak/>
        <w:t>Conclusion</w:t>
      </w:r>
      <w:bookmarkEnd w:id="19"/>
    </w:p>
    <w:p w:rsidR="00212113" w:rsidRDefault="00212113" w:rsidP="00212113"/>
    <w:p w:rsidR="00212113" w:rsidRPr="00212113" w:rsidRDefault="00212113" w:rsidP="00212113">
      <w:r w:rsidRPr="00212113">
        <w:t>En conclusion, l'objectif du TP a été de faire de la calibration de caméra. Globalement (visuellement</w:t>
      </w:r>
      <w:r w:rsidR="00D675AE">
        <w:t>,</w:t>
      </w:r>
      <w:r w:rsidRPr="00212113">
        <w:t xml:space="preserve"> en tout cas), les images corrigées semblent correctes et les déformations sont nettement diminuées. Le résultat n'est cependant pas parfait, sans doute à cause d'une méthode de détermination des coefficients de distorsion imparfaite ou alors un modèle trop simpliste utilisé.</w:t>
      </w:r>
    </w:p>
    <w:sectPr w:rsidR="00212113" w:rsidRPr="00212113" w:rsidSect="00190DE5">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40E" w:rsidRDefault="006F740E" w:rsidP="006651C9">
      <w:r>
        <w:separator/>
      </w:r>
    </w:p>
  </w:endnote>
  <w:endnote w:type="continuationSeparator" w:id="0">
    <w:p w:rsidR="006F740E" w:rsidRDefault="006F740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40E" w:rsidRDefault="006F740E" w:rsidP="006651C9">
      <w:r>
        <w:separator/>
      </w:r>
    </w:p>
  </w:footnote>
  <w:footnote w:type="continuationSeparator" w:id="0">
    <w:p w:rsidR="006F740E" w:rsidRDefault="006F740E"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050C"/>
    <w:multiLevelType w:val="hybridMultilevel"/>
    <w:tmpl w:val="D0C0D5CA"/>
    <w:lvl w:ilvl="0" w:tplc="D054E4D8">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B536414"/>
    <w:multiLevelType w:val="hybridMultilevel"/>
    <w:tmpl w:val="2A28BD9C"/>
    <w:lvl w:ilvl="0" w:tplc="5B0073F6">
      <w:numFmt w:val="bullet"/>
      <w:lvlText w:val="-"/>
      <w:lvlJc w:val="left"/>
      <w:pPr>
        <w:ind w:left="3192" w:hanging="360"/>
      </w:pPr>
      <w:rPr>
        <w:rFonts w:ascii="Calibri" w:eastAsiaTheme="minorEastAsia"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622610F3"/>
    <w:multiLevelType w:val="hybridMultilevel"/>
    <w:tmpl w:val="2D80D868"/>
    <w:lvl w:ilvl="0" w:tplc="7E18E7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DE5"/>
    <w:rsid w:val="00001224"/>
    <w:rsid w:val="00003EAE"/>
    <w:rsid w:val="00023634"/>
    <w:rsid w:val="000326C5"/>
    <w:rsid w:val="00036320"/>
    <w:rsid w:val="00040030"/>
    <w:rsid w:val="000539AE"/>
    <w:rsid w:val="00054018"/>
    <w:rsid w:val="0007289D"/>
    <w:rsid w:val="000861DC"/>
    <w:rsid w:val="000936EF"/>
    <w:rsid w:val="000D64D3"/>
    <w:rsid w:val="000D7EAE"/>
    <w:rsid w:val="000E0DDA"/>
    <w:rsid w:val="000E1B77"/>
    <w:rsid w:val="00114F3F"/>
    <w:rsid w:val="00154F18"/>
    <w:rsid w:val="00170568"/>
    <w:rsid w:val="00171540"/>
    <w:rsid w:val="001730CA"/>
    <w:rsid w:val="00173A5A"/>
    <w:rsid w:val="00190DE5"/>
    <w:rsid w:val="00195B48"/>
    <w:rsid w:val="001A02BE"/>
    <w:rsid w:val="001A3D21"/>
    <w:rsid w:val="001A4B6C"/>
    <w:rsid w:val="001C3406"/>
    <w:rsid w:val="00202362"/>
    <w:rsid w:val="00212113"/>
    <w:rsid w:val="00221B50"/>
    <w:rsid w:val="002412CB"/>
    <w:rsid w:val="00250975"/>
    <w:rsid w:val="002534DD"/>
    <w:rsid w:val="00255463"/>
    <w:rsid w:val="002769F7"/>
    <w:rsid w:val="002A724D"/>
    <w:rsid w:val="002B04DE"/>
    <w:rsid w:val="002C709F"/>
    <w:rsid w:val="002D6D02"/>
    <w:rsid w:val="002E2EA4"/>
    <w:rsid w:val="002E3C5C"/>
    <w:rsid w:val="002F4FD5"/>
    <w:rsid w:val="003313C8"/>
    <w:rsid w:val="00343D19"/>
    <w:rsid w:val="00364ADF"/>
    <w:rsid w:val="00370AE7"/>
    <w:rsid w:val="00372835"/>
    <w:rsid w:val="0037440E"/>
    <w:rsid w:val="003874D9"/>
    <w:rsid w:val="00391028"/>
    <w:rsid w:val="003B1606"/>
    <w:rsid w:val="003B5121"/>
    <w:rsid w:val="003D1E67"/>
    <w:rsid w:val="003F6698"/>
    <w:rsid w:val="00402FD4"/>
    <w:rsid w:val="0044637E"/>
    <w:rsid w:val="00463284"/>
    <w:rsid w:val="00472FC1"/>
    <w:rsid w:val="00495D43"/>
    <w:rsid w:val="004A6277"/>
    <w:rsid w:val="004A6935"/>
    <w:rsid w:val="004D7543"/>
    <w:rsid w:val="004E0C1D"/>
    <w:rsid w:val="00502A68"/>
    <w:rsid w:val="00513727"/>
    <w:rsid w:val="00515EF9"/>
    <w:rsid w:val="00523398"/>
    <w:rsid w:val="00526DD1"/>
    <w:rsid w:val="00551808"/>
    <w:rsid w:val="00552A23"/>
    <w:rsid w:val="00561576"/>
    <w:rsid w:val="00574D93"/>
    <w:rsid w:val="0058332A"/>
    <w:rsid w:val="00596C5A"/>
    <w:rsid w:val="005D230C"/>
    <w:rsid w:val="005E0983"/>
    <w:rsid w:val="006031B5"/>
    <w:rsid w:val="00637549"/>
    <w:rsid w:val="00646AEF"/>
    <w:rsid w:val="0065151C"/>
    <w:rsid w:val="006651C9"/>
    <w:rsid w:val="0066646C"/>
    <w:rsid w:val="00666626"/>
    <w:rsid w:val="00680519"/>
    <w:rsid w:val="006A5A71"/>
    <w:rsid w:val="006B445E"/>
    <w:rsid w:val="006C411D"/>
    <w:rsid w:val="006E11C7"/>
    <w:rsid w:val="006F740E"/>
    <w:rsid w:val="00711385"/>
    <w:rsid w:val="007113F3"/>
    <w:rsid w:val="00712B34"/>
    <w:rsid w:val="00726528"/>
    <w:rsid w:val="00765C2E"/>
    <w:rsid w:val="00772F8B"/>
    <w:rsid w:val="007975A2"/>
    <w:rsid w:val="007C4482"/>
    <w:rsid w:val="007D65BC"/>
    <w:rsid w:val="007F09A7"/>
    <w:rsid w:val="007F3667"/>
    <w:rsid w:val="00807216"/>
    <w:rsid w:val="00810AA6"/>
    <w:rsid w:val="0087101A"/>
    <w:rsid w:val="00876499"/>
    <w:rsid w:val="00886F23"/>
    <w:rsid w:val="008915FD"/>
    <w:rsid w:val="008C71D6"/>
    <w:rsid w:val="008D373D"/>
    <w:rsid w:val="008D6310"/>
    <w:rsid w:val="008E5E3F"/>
    <w:rsid w:val="008E750A"/>
    <w:rsid w:val="008F5961"/>
    <w:rsid w:val="00901EB1"/>
    <w:rsid w:val="00907377"/>
    <w:rsid w:val="0096339D"/>
    <w:rsid w:val="00970203"/>
    <w:rsid w:val="009A6D3D"/>
    <w:rsid w:val="009B6FA8"/>
    <w:rsid w:val="009D3DEE"/>
    <w:rsid w:val="009E313D"/>
    <w:rsid w:val="009F3E3C"/>
    <w:rsid w:val="00A2617B"/>
    <w:rsid w:val="00A27629"/>
    <w:rsid w:val="00A57B23"/>
    <w:rsid w:val="00A804D5"/>
    <w:rsid w:val="00A92D78"/>
    <w:rsid w:val="00AA04D5"/>
    <w:rsid w:val="00AC0341"/>
    <w:rsid w:val="00AF7742"/>
    <w:rsid w:val="00B13E14"/>
    <w:rsid w:val="00B14B34"/>
    <w:rsid w:val="00B23400"/>
    <w:rsid w:val="00B2681B"/>
    <w:rsid w:val="00B3233B"/>
    <w:rsid w:val="00B3766B"/>
    <w:rsid w:val="00B45CED"/>
    <w:rsid w:val="00B4656A"/>
    <w:rsid w:val="00B75CDD"/>
    <w:rsid w:val="00B859F6"/>
    <w:rsid w:val="00B87D29"/>
    <w:rsid w:val="00B95C66"/>
    <w:rsid w:val="00BA2ED8"/>
    <w:rsid w:val="00BD0E21"/>
    <w:rsid w:val="00BD6711"/>
    <w:rsid w:val="00BF0E26"/>
    <w:rsid w:val="00BF69AE"/>
    <w:rsid w:val="00C04EF1"/>
    <w:rsid w:val="00C07E9B"/>
    <w:rsid w:val="00C20233"/>
    <w:rsid w:val="00C30528"/>
    <w:rsid w:val="00C375A7"/>
    <w:rsid w:val="00C454A4"/>
    <w:rsid w:val="00C461CD"/>
    <w:rsid w:val="00C56579"/>
    <w:rsid w:val="00C57FC3"/>
    <w:rsid w:val="00C65B66"/>
    <w:rsid w:val="00C71349"/>
    <w:rsid w:val="00C92BE5"/>
    <w:rsid w:val="00CB35A6"/>
    <w:rsid w:val="00CC1FD5"/>
    <w:rsid w:val="00CC2484"/>
    <w:rsid w:val="00CE5AE7"/>
    <w:rsid w:val="00D0290E"/>
    <w:rsid w:val="00D04F22"/>
    <w:rsid w:val="00D05677"/>
    <w:rsid w:val="00D12370"/>
    <w:rsid w:val="00D14D62"/>
    <w:rsid w:val="00D257E4"/>
    <w:rsid w:val="00D33D2A"/>
    <w:rsid w:val="00D3797B"/>
    <w:rsid w:val="00D43BF9"/>
    <w:rsid w:val="00D454F7"/>
    <w:rsid w:val="00D465A4"/>
    <w:rsid w:val="00D534BE"/>
    <w:rsid w:val="00D675AE"/>
    <w:rsid w:val="00D7174E"/>
    <w:rsid w:val="00D86F3D"/>
    <w:rsid w:val="00D90008"/>
    <w:rsid w:val="00D97D16"/>
    <w:rsid w:val="00DC33CC"/>
    <w:rsid w:val="00DE1731"/>
    <w:rsid w:val="00DE4713"/>
    <w:rsid w:val="00DF6292"/>
    <w:rsid w:val="00E0531D"/>
    <w:rsid w:val="00E12B51"/>
    <w:rsid w:val="00E14E37"/>
    <w:rsid w:val="00E32F61"/>
    <w:rsid w:val="00E5405E"/>
    <w:rsid w:val="00E6418E"/>
    <w:rsid w:val="00EC15D8"/>
    <w:rsid w:val="00EC4EED"/>
    <w:rsid w:val="00EE09F6"/>
    <w:rsid w:val="00EE1931"/>
    <w:rsid w:val="00F008B0"/>
    <w:rsid w:val="00F03177"/>
    <w:rsid w:val="00F03C19"/>
    <w:rsid w:val="00F365DC"/>
    <w:rsid w:val="00F40A20"/>
    <w:rsid w:val="00F6742A"/>
    <w:rsid w:val="00F71758"/>
    <w:rsid w:val="00F8101C"/>
    <w:rsid w:val="00FA4A96"/>
    <w:rsid w:val="00FB4FF9"/>
    <w:rsid w:val="00FD189F"/>
    <w:rsid w:val="00FD39FD"/>
    <w:rsid w:val="00FE4BD5"/>
    <w:rsid w:val="00FF163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C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7E4"/>
    <w:rPr>
      <w:rFonts w:ascii="Calibri" w:hAnsi="Calibri"/>
      <w:color w:val="365F91" w:themeColor="accent1" w:themeShade="BF"/>
    </w:rPr>
  </w:style>
  <w:style w:type="paragraph" w:styleId="Titre1">
    <w:name w:val="heading 1"/>
    <w:basedOn w:val="Normal"/>
    <w:next w:val="Normal"/>
    <w:link w:val="Titre1Car"/>
    <w:uiPriority w:val="9"/>
    <w:qFormat/>
    <w:rsid w:val="00190DE5"/>
    <w:pPr>
      <w:keepNext/>
      <w:keepLines/>
      <w:spacing w:before="24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B23400"/>
    <w:pPr>
      <w:keepNext/>
      <w:keepLines/>
      <w:spacing w:before="40"/>
      <w:outlineLvl w:val="1"/>
    </w:pPr>
    <w:rPr>
      <w:rFonts w:asciiTheme="majorHAnsi" w:eastAsiaTheme="majorEastAsia" w:hAnsiTheme="majorHAnsi" w:cstheme="majorBidi"/>
      <w:b/>
      <w:sz w:val="3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90DE5"/>
    <w:rPr>
      <w:rFonts w:asciiTheme="majorHAnsi" w:eastAsiaTheme="majorEastAsia" w:hAnsiTheme="majorHAnsi" w:cstheme="majorBidi"/>
      <w:color w:val="365F91" w:themeColor="accent1" w:themeShade="BF"/>
      <w:sz w:val="40"/>
      <w:szCs w:val="32"/>
    </w:rPr>
  </w:style>
  <w:style w:type="character" w:customStyle="1" w:styleId="Titre2Car">
    <w:name w:val="Titre 2 Car"/>
    <w:basedOn w:val="Policepardfaut"/>
    <w:link w:val="Titre2"/>
    <w:uiPriority w:val="9"/>
    <w:rsid w:val="00B23400"/>
    <w:rPr>
      <w:rFonts w:asciiTheme="majorHAnsi" w:eastAsiaTheme="majorEastAsia" w:hAnsiTheme="majorHAnsi" w:cstheme="majorBidi"/>
      <w:b/>
      <w:color w:val="365F91" w:themeColor="accent1" w:themeShade="BF"/>
      <w:sz w:val="36"/>
      <w:szCs w:val="26"/>
    </w:rPr>
  </w:style>
  <w:style w:type="paragraph" w:styleId="Paragraphedeliste">
    <w:name w:val="List Paragraph"/>
    <w:basedOn w:val="Normal"/>
    <w:uiPriority w:val="34"/>
    <w:qFormat/>
    <w:rsid w:val="00DF6292"/>
    <w:pPr>
      <w:ind w:left="720"/>
      <w:contextualSpacing/>
    </w:pPr>
  </w:style>
  <w:style w:type="paragraph" w:styleId="Lgende">
    <w:name w:val="caption"/>
    <w:basedOn w:val="Normal"/>
    <w:next w:val="Normal"/>
    <w:uiPriority w:val="35"/>
    <w:unhideWhenUsed/>
    <w:qFormat/>
    <w:rsid w:val="00114F3F"/>
    <w:pPr>
      <w:spacing w:after="200"/>
    </w:pPr>
    <w:rPr>
      <w:i/>
      <w:iCs/>
      <w:color w:val="1F497D" w:themeColor="text2"/>
      <w:sz w:val="18"/>
      <w:szCs w:val="18"/>
    </w:rPr>
  </w:style>
  <w:style w:type="paragraph" w:styleId="En-ttedetabledesmatires">
    <w:name w:val="TOC Heading"/>
    <w:basedOn w:val="Titre1"/>
    <w:next w:val="Normal"/>
    <w:uiPriority w:val="39"/>
    <w:unhideWhenUsed/>
    <w:qFormat/>
    <w:rsid w:val="00FD39FD"/>
    <w:pPr>
      <w:spacing w:line="259" w:lineRule="auto"/>
      <w:outlineLvl w:val="9"/>
    </w:pPr>
    <w:rPr>
      <w:sz w:val="32"/>
    </w:rPr>
  </w:style>
  <w:style w:type="paragraph" w:styleId="TM1">
    <w:name w:val="toc 1"/>
    <w:basedOn w:val="Normal"/>
    <w:next w:val="Normal"/>
    <w:autoRedefine/>
    <w:uiPriority w:val="39"/>
    <w:unhideWhenUsed/>
    <w:rsid w:val="00FD39FD"/>
    <w:pPr>
      <w:spacing w:after="100"/>
    </w:pPr>
  </w:style>
  <w:style w:type="paragraph" w:styleId="TM2">
    <w:name w:val="toc 2"/>
    <w:basedOn w:val="Normal"/>
    <w:next w:val="Normal"/>
    <w:autoRedefine/>
    <w:uiPriority w:val="39"/>
    <w:unhideWhenUsed/>
    <w:rsid w:val="00FD39FD"/>
    <w:pPr>
      <w:spacing w:after="100"/>
      <w:ind w:left="240"/>
    </w:pPr>
  </w:style>
  <w:style w:type="character" w:styleId="Lienhypertexte">
    <w:name w:val="Hyperlink"/>
    <w:basedOn w:val="Policepardfaut"/>
    <w:uiPriority w:val="99"/>
    <w:unhideWhenUsed/>
    <w:rsid w:val="00FD39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F5EACAC3-854E-48ED-84C7-77D859AA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Pages>
  <Words>1407</Words>
  <Characters>7742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2017-11-20T09:22:00Z</dcterms:created>
  <dcterms:modified xsi:type="dcterms:W3CDTF">2018-01-10T08:25:00Z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