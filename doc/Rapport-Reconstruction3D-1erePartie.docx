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DE5" w:rsidRDefault="00190DE5">
      <w:r>
        <w:rPr>
          <w:noProof/>
        </w:rPr>
        <w:drawing>
          <wp:anchor distT="0" distB="0" distL="114300" distR="114300" simplePos="0" relativeHeight="251663872" behindDoc="1" locked="0" layoutInCell="1" allowOverlap="1" wp14:anchorId="625947E0" wp14:editId="251C08C5">
            <wp:simplePos x="0" y="0"/>
            <wp:positionH relativeFrom="column">
              <wp:posOffset>-5296264</wp:posOffset>
            </wp:positionH>
            <wp:positionV relativeFrom="paragraph">
              <wp:posOffset>-902124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6CC8F" wp14:editId="058E3791">
                <wp:simplePos x="0" y="0"/>
                <wp:positionH relativeFrom="column">
                  <wp:posOffset>-420158</wp:posOffset>
                </wp:positionH>
                <wp:positionV relativeFrom="paragraph">
                  <wp:posOffset>-2116</wp:posOffset>
                </wp:positionV>
                <wp:extent cx="469900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A7" w:rsidRDefault="00C375A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Analyse d’Image :</w:t>
                            </w:r>
                          </w:p>
                          <w:p w:rsidR="00C375A7" w:rsidRPr="00B87D29" w:rsidRDefault="00C375A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Reconstruction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3.1pt;margin-top:-.15pt;width:370pt;height:11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" filled="f" stroked="f">
                <v:textbox>
                  <w:txbxContent>
                    <w:p w:rsidR="00C375A7" w:rsidRDefault="00C375A7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Analyse d’Image :</w:t>
                      </w:r>
                    </w:p>
                    <w:p w:rsidR="00C375A7" w:rsidRPr="00B87D29" w:rsidRDefault="00C375A7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Reconstruction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0DE5" w:rsidRDefault="00190DE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9353D3" wp14:editId="07A03134">
                <wp:simplePos x="0" y="0"/>
                <wp:positionH relativeFrom="column">
                  <wp:posOffset>-4799330</wp:posOffset>
                </wp:positionH>
                <wp:positionV relativeFrom="paragraph">
                  <wp:posOffset>1183005</wp:posOffset>
                </wp:positionV>
                <wp:extent cx="3414395" cy="66865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5A7" w:rsidRDefault="00C375A7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Cassandra Breton, Julien Fleckinger</w:t>
                            </w:r>
                          </w:p>
                          <w:p w:rsidR="00C375A7" w:rsidRDefault="00C375A7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Miguel Reuter</w:t>
                            </w:r>
                          </w:p>
                          <w:p w:rsidR="00C375A7" w:rsidRPr="00B87D29" w:rsidRDefault="00C375A7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77.9pt;margin-top:93.15pt;width:268.85pt;height:5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" filled="f" stroked="f">
                <v:textbox>
                  <w:txbxContent>
                    <w:p w:rsidR="00C375A7" w:rsidRDefault="00C375A7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Cassandra Breton, Julien Fleckinger</w:t>
                      </w:r>
                    </w:p>
                    <w:p w:rsidR="00C375A7" w:rsidRDefault="00C375A7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et</w:t>
                      </w:r>
                      <w:proofErr w:type="gram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Miguel Reuter</w:t>
                      </w:r>
                    </w:p>
                    <w:p w:rsidR="00C375A7" w:rsidRPr="00B87D29" w:rsidRDefault="00C375A7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58332A" w:rsidRDefault="00190DE5" w:rsidP="00190DE5">
      <w:pPr>
        <w:pStyle w:val="Titre1"/>
        <w:jc w:val="center"/>
      </w:pPr>
      <w:r>
        <w:lastRenderedPageBreak/>
        <w:t>Projet : calibrage d’un système stéréoscopique</w:t>
      </w:r>
    </w:p>
    <w:p w:rsidR="00221B50" w:rsidRPr="00221B50" w:rsidRDefault="00221B50" w:rsidP="00221B50">
      <w:pPr>
        <w:pStyle w:val="Titre2"/>
        <w:jc w:val="center"/>
      </w:pPr>
      <w:r>
        <w:t>(</w:t>
      </w:r>
      <w:r w:rsidRPr="00221B50">
        <w:t>But : Trouver les coefficients de distorsion et corriger l’image</w:t>
      </w:r>
      <w:r>
        <w:t>)</w:t>
      </w:r>
    </w:p>
    <w:p w:rsidR="00190DE5" w:rsidRDefault="00190DE5" w:rsidP="00190DE5"/>
    <w:p w:rsidR="00221B50" w:rsidRDefault="00221B50" w:rsidP="00D257E4"/>
    <w:p w:rsidR="005D230C" w:rsidRDefault="00D257E4" w:rsidP="00E32F61">
      <w:r>
        <w:t>Pour commencer, nous avons</w:t>
      </w:r>
      <w:r w:rsidR="00FF1630">
        <w:t xml:space="preserve"> créé un panel de </w:t>
      </w:r>
      <w:r w:rsidR="005D230C">
        <w:t>25</w:t>
      </w:r>
      <w:r w:rsidR="00B2681B">
        <w:t xml:space="preserve"> images d’un damier de 8x5</w:t>
      </w:r>
      <w:r w:rsidR="00F03C19">
        <w:t xml:space="preserve"> case</w:t>
      </w:r>
      <w:r w:rsidR="008C71D6">
        <w:t>s</w:t>
      </w:r>
      <w:r w:rsidR="00A804D5">
        <w:t xml:space="preserve">, dont chaque </w:t>
      </w:r>
      <w:r w:rsidR="00646AEF">
        <w:t>case</w:t>
      </w:r>
      <w:r w:rsidR="00B2681B">
        <w:t xml:space="preserve"> fait 35.</w:t>
      </w:r>
      <w:r w:rsidR="00DF6292">
        <w:t>2</w:t>
      </w:r>
      <w:r w:rsidR="008C71D6">
        <w:t>5</w:t>
      </w:r>
      <w:r w:rsidR="00B2681B">
        <w:t>x35.</w:t>
      </w:r>
      <w:r w:rsidR="00DF6292">
        <w:t>2</w:t>
      </w:r>
      <w:r w:rsidR="008C71D6">
        <w:t>5</w:t>
      </w:r>
      <w:r w:rsidR="00B2681B">
        <w:t>m</w:t>
      </w:r>
      <w:r w:rsidR="00A804D5">
        <w:t>m</w:t>
      </w:r>
      <w:r w:rsidR="00F03C19">
        <w:t xml:space="preserve">. </w:t>
      </w:r>
      <w:r w:rsidR="005D230C">
        <w:t>L’appareil utilisé pour la prise des photos crée un effet de « fisheye » sur l’image</w:t>
      </w:r>
      <w:r w:rsidR="009D3DEE">
        <w:t>, ainsi les correction</w:t>
      </w:r>
      <w:r w:rsidR="00E6418E">
        <w:t>s</w:t>
      </w:r>
      <w:r w:rsidR="009D3DEE">
        <w:t xml:space="preserve"> se voient beaucoup mieux.</w:t>
      </w:r>
    </w:p>
    <w:p w:rsidR="00BD0E21" w:rsidRDefault="00BD0E21" w:rsidP="00E32F61"/>
    <w:p w:rsidR="00E32F61" w:rsidRDefault="00E32F61" w:rsidP="00D257E4">
      <w:r>
        <w:t>Nous obtenons 7x4 points d’intérêts (correspondants aux intersections) par image.</w:t>
      </w:r>
    </w:p>
    <w:p w:rsidR="005D230C" w:rsidRDefault="00E32F61" w:rsidP="002E3C5C">
      <w:r>
        <w:t>P</w:t>
      </w:r>
      <w:r w:rsidR="008C71D6">
        <w:t xml:space="preserve">our chaque prise, </w:t>
      </w:r>
      <w:r w:rsidR="00D0290E">
        <w:t>nous avons fait varier la position du damier par rapport à la caméra.</w:t>
      </w:r>
    </w:p>
    <w:p w:rsidR="00B75CDD" w:rsidRDefault="00B75CDD" w:rsidP="002E3C5C"/>
    <w:p w:rsidR="00B75CDD" w:rsidRDefault="00B75CDD" w:rsidP="002E3C5C">
      <w:r>
        <w:t>L’intégralité du code se trouve dans « </w:t>
      </w:r>
      <w:r w:rsidRPr="00B75CDD">
        <w:t>Reconstruction3D\src</w:t>
      </w:r>
      <w:r>
        <w:t>\main.cpp ».</w:t>
      </w:r>
    </w:p>
    <w:p w:rsidR="002E3C5C" w:rsidRPr="00343D19" w:rsidRDefault="002E3C5C" w:rsidP="002E3C5C"/>
    <w:p w:rsidR="002E3C5C" w:rsidRDefault="002E3C5C">
      <w:r>
        <w:t>Image avant calibrage :</w:t>
      </w:r>
    </w:p>
    <w:p w:rsidR="002E3C5C" w:rsidRDefault="002E3C5C"/>
    <w:p w:rsidR="00D04F22" w:rsidRDefault="00D04F22" w:rsidP="00D04F22">
      <w:pPr>
        <w:jc w:val="center"/>
      </w:pPr>
      <w:r>
        <w:rPr>
          <w:noProof/>
        </w:rPr>
        <w:drawing>
          <wp:inline distT="0" distB="0" distL="0" distR="0">
            <wp:extent cx="4450244" cy="250317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h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668" cy="25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21" w:rsidRDefault="00BD0E21" w:rsidP="00D04F22">
      <w:pPr>
        <w:jc w:val="center"/>
      </w:pPr>
    </w:p>
    <w:p w:rsidR="00D04F22" w:rsidRDefault="00D04F22"/>
    <w:p w:rsidR="00343D19" w:rsidRDefault="002E3C5C">
      <w:r>
        <w:t>Voici l’image obtenu après correction :</w:t>
      </w:r>
    </w:p>
    <w:p w:rsidR="00D04F22" w:rsidRDefault="00D04F22"/>
    <w:p w:rsidR="002E3C5C" w:rsidRDefault="00D04F22" w:rsidP="00D04F22">
      <w:pPr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>
            <wp:extent cx="4483940" cy="252212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cted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25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0C" w:rsidRPr="005D230C" w:rsidRDefault="00DF6292" w:rsidP="005D230C">
      <w:pPr>
        <w:pStyle w:val="Titre1"/>
      </w:pPr>
      <w:r>
        <w:lastRenderedPageBreak/>
        <w:t>Initialisation des paramètres</w:t>
      </w:r>
    </w:p>
    <w:p w:rsidR="00D454F7" w:rsidRDefault="00D454F7" w:rsidP="00D454F7">
      <w:pPr>
        <w:ind w:left="2124" w:hanging="2124"/>
      </w:pPr>
    </w:p>
    <w:p w:rsidR="00B75CDD" w:rsidRPr="00343D19" w:rsidRDefault="00B75CDD" w:rsidP="00B75CDD">
      <w:r w:rsidRPr="00343D19">
        <w:t xml:space="preserve">Cette partie va détailler </w:t>
      </w:r>
      <w:r>
        <w:t>l</w:t>
      </w:r>
      <w:r w:rsidRPr="00343D19">
        <w:t>es paramètres</w:t>
      </w:r>
      <w:r>
        <w:t xml:space="preserve"> intrinsèques, demandé à l’utilisateur. </w:t>
      </w:r>
    </w:p>
    <w:p w:rsidR="00D454F7" w:rsidRPr="00343D19" w:rsidRDefault="00B75CDD" w:rsidP="00D454F7">
      <w:r>
        <w:t>C</w:t>
      </w:r>
      <w:r w:rsidR="00D454F7" w:rsidRPr="00343D19">
        <w:t>es paramètres</w:t>
      </w:r>
      <w:r>
        <w:t xml:space="preserve"> sont</w:t>
      </w:r>
      <w:r w:rsidR="00D454F7" w:rsidRPr="00343D19">
        <w:t xml:space="preserve"> nécessaires au paramétrage de la caméra</w:t>
      </w:r>
      <w:r w:rsidR="00B45CED">
        <w:t xml:space="preserve">. Ils </w:t>
      </w:r>
      <w:r w:rsidR="00D454F7" w:rsidRPr="00343D19">
        <w:t>se trouvent dans le fichier « </w:t>
      </w:r>
      <w:r w:rsidR="00F03177" w:rsidRPr="00F03177">
        <w:t>Reconstruction3D\conf</w:t>
      </w:r>
      <w:r w:rsidR="00F03177">
        <w:t>\</w:t>
      </w:r>
      <w:r w:rsidR="00D454F7" w:rsidRPr="00343D19">
        <w:t>in_VID5.xml »</w:t>
      </w:r>
      <w:r w:rsidR="00B45CED">
        <w:t xml:space="preserve"> et « FISHEYE.xml ».</w:t>
      </w:r>
      <w:r w:rsidR="00D454F7" w:rsidRPr="00343D19">
        <w:t xml:space="preserve"> </w:t>
      </w:r>
    </w:p>
    <w:p w:rsidR="007F09A7" w:rsidRPr="00343D19" w:rsidRDefault="007F09A7" w:rsidP="007F09A7"/>
    <w:p w:rsidR="00C56579" w:rsidRPr="00343D19" w:rsidRDefault="00637549" w:rsidP="002B04DE">
      <w:r w:rsidRPr="002E3C5C">
        <w:rPr>
          <w:b/>
          <w:u w:val="single"/>
        </w:rPr>
        <w:t>BoardSize_Width</w:t>
      </w:r>
      <w:r w:rsidRPr="002E3C5C">
        <w:rPr>
          <w:u w:val="single"/>
        </w:rPr>
        <w:t xml:space="preserve"> </w:t>
      </w:r>
      <w:r w:rsidRPr="00343D19">
        <w:t xml:space="preserve">-&gt; </w:t>
      </w:r>
      <w:r w:rsidR="00DF6292" w:rsidRPr="00343D19">
        <w:t>Le nombre de points d’intérêt que contient le damier présent sur les images</w:t>
      </w:r>
      <w:r w:rsidRPr="00343D19">
        <w:t>, e</w:t>
      </w:r>
      <w:r w:rsidR="00DF6292" w:rsidRPr="00343D19">
        <w:t>n largeur</w:t>
      </w:r>
      <w:r w:rsidRPr="00343D19">
        <w:t>.</w:t>
      </w:r>
      <w:r w:rsidR="002B04DE">
        <w:t xml:space="preserve"> </w:t>
      </w:r>
      <w:r w:rsidR="00C56579" w:rsidRPr="00343D19">
        <w:rPr>
          <w:b/>
        </w:rPr>
        <w:t>Valeur =</w:t>
      </w:r>
      <w:r w:rsidR="00C56579" w:rsidRPr="00343D19">
        <w:t xml:space="preserve"> 7</w:t>
      </w:r>
    </w:p>
    <w:p w:rsidR="007F09A7" w:rsidRPr="00343D19" w:rsidRDefault="007F09A7" w:rsidP="007F09A7">
      <w:pPr>
        <w:pStyle w:val="Paragraphedeliste"/>
        <w:ind w:left="0"/>
      </w:pPr>
    </w:p>
    <w:p w:rsidR="00C56579" w:rsidRPr="00343D19" w:rsidRDefault="00637549" w:rsidP="007F09A7">
      <w:pPr>
        <w:pStyle w:val="Paragraphedeliste"/>
        <w:ind w:left="0"/>
      </w:pPr>
      <w:r w:rsidRPr="002E3C5C">
        <w:rPr>
          <w:b/>
          <w:u w:val="single"/>
        </w:rPr>
        <w:t>BoardSize_Height</w:t>
      </w:r>
      <w:r w:rsidRPr="00343D19">
        <w:t xml:space="preserve"> -&gt; Le nombre de points d’intérêt que contient le damier présent sur les images, en hauteur.</w:t>
      </w:r>
      <w:r w:rsidR="002B04DE">
        <w:t xml:space="preserve"> </w:t>
      </w:r>
      <w:r w:rsidR="00C56579" w:rsidRPr="00343D19">
        <w:rPr>
          <w:b/>
        </w:rPr>
        <w:t>Valeur =</w:t>
      </w:r>
      <w:r w:rsidR="00C56579" w:rsidRPr="00343D19">
        <w:t xml:space="preserve"> 4</w:t>
      </w:r>
    </w:p>
    <w:p w:rsidR="007F09A7" w:rsidRPr="00343D19" w:rsidRDefault="007F09A7" w:rsidP="007F09A7">
      <w:pPr>
        <w:pStyle w:val="Paragraphedeliste"/>
        <w:ind w:left="0"/>
      </w:pPr>
    </w:p>
    <w:p w:rsidR="00C56579" w:rsidRPr="00343D19" w:rsidRDefault="00637549" w:rsidP="007F09A7">
      <w:pPr>
        <w:pStyle w:val="Paragraphedeliste"/>
        <w:ind w:left="0"/>
      </w:pPr>
      <w:r w:rsidRPr="002E3C5C">
        <w:rPr>
          <w:b/>
          <w:u w:val="single"/>
        </w:rPr>
        <w:t>Square_Size</w:t>
      </w:r>
      <w:r w:rsidRPr="00343D19">
        <w:t xml:space="preserve"> -&gt; </w:t>
      </w:r>
      <w:r w:rsidR="00DF6292" w:rsidRPr="00343D19">
        <w:t>La taille des cases du damier en millimètres.</w:t>
      </w:r>
      <w:r w:rsidR="002B04DE">
        <w:t xml:space="preserve"> </w:t>
      </w:r>
      <w:r w:rsidR="00C56579" w:rsidRPr="00343D19">
        <w:rPr>
          <w:b/>
        </w:rPr>
        <w:t>Valeur =</w:t>
      </w:r>
      <w:r w:rsidR="00C56579" w:rsidRPr="00343D19">
        <w:t xml:space="preserve"> 35.25</w:t>
      </w:r>
    </w:p>
    <w:p w:rsidR="007F09A7" w:rsidRPr="00343D19" w:rsidRDefault="007F09A7" w:rsidP="007F09A7">
      <w:pPr>
        <w:pStyle w:val="Paragraphedeliste"/>
        <w:ind w:left="0"/>
      </w:pPr>
    </w:p>
    <w:p w:rsidR="00C56579" w:rsidRPr="00343D19" w:rsidRDefault="00637549" w:rsidP="007F09A7">
      <w:pPr>
        <w:pStyle w:val="Paragraphedeliste"/>
        <w:ind w:left="0"/>
      </w:pPr>
      <w:r w:rsidRPr="002E3C5C">
        <w:rPr>
          <w:b/>
          <w:u w:val="single"/>
        </w:rPr>
        <w:t>Input</w:t>
      </w:r>
      <w:r w:rsidRPr="002E3C5C">
        <w:rPr>
          <w:u w:val="single"/>
        </w:rPr>
        <w:t xml:space="preserve"> </w:t>
      </w:r>
      <w:r w:rsidRPr="00343D19">
        <w:t>-&gt; Contient le chemin vers</w:t>
      </w:r>
      <w:r w:rsidR="007F09A7" w:rsidRPr="00343D19">
        <w:t xml:space="preserve"> le</w:t>
      </w:r>
      <w:r w:rsidRPr="00343D19">
        <w:t xml:space="preserve"> fichier de configuration où se trouve la liste des images à utiliser.</w:t>
      </w:r>
      <w:r w:rsidR="002B04DE">
        <w:t xml:space="preserve"> </w:t>
      </w:r>
      <w:r w:rsidR="00C56579" w:rsidRPr="00343D19">
        <w:rPr>
          <w:b/>
        </w:rPr>
        <w:t>Valeur =</w:t>
      </w:r>
      <w:proofErr w:type="gramStart"/>
      <w:r w:rsidR="005D230C" w:rsidRPr="00343D19">
        <w:rPr>
          <w:b/>
        </w:rPr>
        <w:t xml:space="preserve"> </w:t>
      </w:r>
      <w:r w:rsidR="007F09A7" w:rsidRPr="00343D19">
        <w:t>«</w:t>
      </w:r>
      <w:r w:rsidR="00CE5AE7" w:rsidRPr="00F03177">
        <w:t>Reconstruction</w:t>
      </w:r>
      <w:proofErr w:type="gramEnd"/>
      <w:r w:rsidR="00CE5AE7" w:rsidRPr="00F03177">
        <w:t>3D</w:t>
      </w:r>
      <w:r w:rsidR="00CE5AE7">
        <w:t>\</w:t>
      </w:r>
      <w:r w:rsidR="007F09A7" w:rsidRPr="00343D19">
        <w:t xml:space="preserve"> conf</w:t>
      </w:r>
      <w:r w:rsidR="00CE5AE7">
        <w:t>\</w:t>
      </w:r>
      <w:r w:rsidR="007F09A7" w:rsidRPr="00343D19">
        <w:t>FISH</w:t>
      </w:r>
      <w:r w:rsidR="00680519" w:rsidRPr="00343D19">
        <w:t>EYE</w:t>
      </w:r>
      <w:r w:rsidR="007F09A7" w:rsidRPr="00343D19">
        <w:t xml:space="preserve">.xml » </w:t>
      </w:r>
    </w:p>
    <w:p w:rsidR="00C71349" w:rsidRPr="00343D19" w:rsidRDefault="00C71349" w:rsidP="007F09A7">
      <w:pPr>
        <w:pStyle w:val="Paragraphedeliste"/>
        <w:ind w:left="0"/>
      </w:pPr>
    </w:p>
    <w:p w:rsidR="00C71349" w:rsidRPr="00343D19" w:rsidRDefault="00C71349" w:rsidP="007F09A7">
      <w:pPr>
        <w:pStyle w:val="Paragraphedeliste"/>
        <w:ind w:left="0"/>
      </w:pPr>
      <w:r w:rsidRPr="002E3C5C">
        <w:rPr>
          <w:b/>
          <w:u w:val="single"/>
        </w:rPr>
        <w:t>Input_Delay</w:t>
      </w:r>
      <w:r w:rsidRPr="00343D19">
        <w:t xml:space="preserve"> -&gt; Délai entre chaque changement d’image, lors de la calibration, en millisecondes. </w:t>
      </w:r>
      <w:r w:rsidRPr="00343D19">
        <w:rPr>
          <w:b/>
        </w:rPr>
        <w:t xml:space="preserve">Valeur = </w:t>
      </w:r>
      <w:r w:rsidRPr="00343D19">
        <w:t>100</w:t>
      </w:r>
      <w:r w:rsidR="007F09A7" w:rsidRPr="00343D19">
        <w:tab/>
      </w:r>
    </w:p>
    <w:p w:rsidR="007F09A7" w:rsidRPr="00343D19" w:rsidRDefault="007F09A7" w:rsidP="007F09A7">
      <w:pPr>
        <w:pStyle w:val="Paragraphedeliste"/>
        <w:ind w:left="0"/>
        <w:rPr>
          <w:b/>
        </w:rPr>
      </w:pPr>
    </w:p>
    <w:p w:rsidR="005D230C" w:rsidRPr="00343D19" w:rsidRDefault="007F09A7" w:rsidP="007F09A7">
      <w:pPr>
        <w:pStyle w:val="Paragraphedeliste"/>
        <w:ind w:left="0"/>
      </w:pPr>
      <w:r w:rsidRPr="002E3C5C">
        <w:rPr>
          <w:b/>
          <w:u w:val="single"/>
        </w:rPr>
        <w:t>Calibrate_FixAspectRatio</w:t>
      </w:r>
      <w:r w:rsidRPr="00343D19">
        <w:rPr>
          <w:b/>
        </w:rPr>
        <w:t xml:space="preserve"> </w:t>
      </w:r>
      <w:r w:rsidRPr="00343D19">
        <w:t>-&gt;</w:t>
      </w:r>
      <w:r w:rsidR="00C454A4" w:rsidRPr="00343D19">
        <w:t xml:space="preserve"> </w:t>
      </w:r>
      <w:r w:rsidR="00D454F7" w:rsidRPr="00343D19">
        <w:t>Demande à ce que l’aspect ratio soit</w:t>
      </w:r>
      <w:r w:rsidR="00C454A4" w:rsidRPr="00343D19">
        <w:t xml:space="preserve"> le </w:t>
      </w:r>
      <w:r w:rsidR="00036320" w:rsidRPr="00343D19">
        <w:t>même pour fx et fy</w:t>
      </w:r>
      <w:r w:rsidR="00970203" w:rsidRPr="00343D19">
        <w:t xml:space="preserve"> que dans l’input cameraMatrix.</w:t>
      </w:r>
      <w:r w:rsidR="00C454A4" w:rsidRPr="00343D19">
        <w:t xml:space="preserve"> </w:t>
      </w:r>
      <w:r w:rsidR="005D230C" w:rsidRPr="00343D19">
        <w:rPr>
          <w:b/>
        </w:rPr>
        <w:t xml:space="preserve">Valeur = </w:t>
      </w:r>
      <w:r w:rsidR="005D230C" w:rsidRPr="00343D19">
        <w:t>1</w:t>
      </w:r>
    </w:p>
    <w:p w:rsidR="005D230C" w:rsidRPr="00343D19" w:rsidRDefault="005D230C" w:rsidP="007F09A7">
      <w:pPr>
        <w:pStyle w:val="Paragraphedeliste"/>
        <w:ind w:left="0"/>
        <w:rPr>
          <w:b/>
        </w:rPr>
      </w:pPr>
    </w:p>
    <w:p w:rsidR="00D454F7" w:rsidRPr="002B04DE" w:rsidRDefault="005D230C" w:rsidP="00D454F7">
      <w:pPr>
        <w:pStyle w:val="Paragraphedeliste"/>
        <w:ind w:left="0"/>
        <w:rPr>
          <w:b/>
        </w:rPr>
      </w:pPr>
      <w:r w:rsidRPr="002E3C5C">
        <w:rPr>
          <w:b/>
          <w:u w:val="single"/>
        </w:rPr>
        <w:t>Calibrate_AssumeZeroTangentialDistortion</w:t>
      </w:r>
      <w:r w:rsidRPr="00343D19">
        <w:rPr>
          <w:b/>
        </w:rPr>
        <w:t xml:space="preserve"> </w:t>
      </w:r>
      <w:r w:rsidRPr="00343D19">
        <w:t>-&gt;</w:t>
      </w:r>
      <w:r w:rsidR="00D454F7" w:rsidRPr="00343D19">
        <w:t xml:space="preserve"> Oblige les coefficients de distorsion tangentielle à être égale à 0.  </w:t>
      </w:r>
      <w:r w:rsidR="00D454F7" w:rsidRPr="00343D19">
        <w:rPr>
          <w:b/>
        </w:rPr>
        <w:t xml:space="preserve">Valeur = </w:t>
      </w:r>
      <w:r w:rsidR="00C71349" w:rsidRPr="00343D19">
        <w:t>0</w:t>
      </w:r>
    </w:p>
    <w:p w:rsidR="005D230C" w:rsidRPr="00343D19" w:rsidRDefault="005D230C" w:rsidP="007F09A7">
      <w:pPr>
        <w:pStyle w:val="Paragraphedeliste"/>
        <w:ind w:left="0"/>
        <w:rPr>
          <w:b/>
        </w:rPr>
      </w:pPr>
    </w:p>
    <w:p w:rsidR="00D454F7" w:rsidRPr="00343D19" w:rsidRDefault="005D230C" w:rsidP="00D454F7">
      <w:pPr>
        <w:pStyle w:val="Paragraphedeliste"/>
        <w:ind w:left="0"/>
      </w:pPr>
      <w:r w:rsidRPr="002E3C5C">
        <w:rPr>
          <w:b/>
          <w:u w:val="single"/>
        </w:rPr>
        <w:t xml:space="preserve">Calibrate_FixPrincipalPointAtTheCenter </w:t>
      </w:r>
      <w:r w:rsidRPr="002E3C5C">
        <w:rPr>
          <w:u w:val="single"/>
        </w:rPr>
        <w:t>-&gt;</w:t>
      </w:r>
      <w:r w:rsidR="00D454F7" w:rsidRPr="00343D19">
        <w:t xml:space="preserve"> Permet de corriger le point d’intérêt principale.</w:t>
      </w:r>
      <w:r w:rsidR="002B04DE">
        <w:t xml:space="preserve"> </w:t>
      </w:r>
      <w:r w:rsidR="00D454F7" w:rsidRPr="00343D19">
        <w:rPr>
          <w:b/>
        </w:rPr>
        <w:t xml:space="preserve">Valeur = </w:t>
      </w:r>
      <w:r w:rsidR="00D454F7" w:rsidRPr="00343D19">
        <w:t>1</w:t>
      </w:r>
    </w:p>
    <w:p w:rsidR="005D230C" w:rsidRPr="002E3C5C" w:rsidRDefault="005D230C" w:rsidP="007F09A7">
      <w:pPr>
        <w:pStyle w:val="Paragraphedeliste"/>
        <w:ind w:left="0"/>
        <w:rPr>
          <w:b/>
          <w:u w:val="single"/>
        </w:rPr>
      </w:pPr>
    </w:p>
    <w:p w:rsidR="00D454F7" w:rsidRPr="00343D19" w:rsidRDefault="00637549" w:rsidP="00D454F7">
      <w:pPr>
        <w:pStyle w:val="Paragraphedeliste"/>
        <w:ind w:left="0"/>
      </w:pPr>
      <w:r w:rsidRPr="002E3C5C">
        <w:rPr>
          <w:b/>
          <w:u w:val="single"/>
        </w:rPr>
        <w:t>Write_outputFileName</w:t>
      </w:r>
      <w:r w:rsidRPr="00343D19">
        <w:t xml:space="preserve"> -&gt; </w:t>
      </w:r>
      <w:r w:rsidR="007D65BC" w:rsidRPr="00343D19">
        <w:t>Fichier où sera enregistré les paramètres de calibration de la caméra.</w:t>
      </w:r>
      <w:r w:rsidR="002B04DE">
        <w:t xml:space="preserve"> </w:t>
      </w:r>
      <w:r w:rsidR="00D454F7" w:rsidRPr="00343D19">
        <w:rPr>
          <w:b/>
        </w:rPr>
        <w:t xml:space="preserve">Valeur = </w:t>
      </w:r>
      <w:r w:rsidR="00D454F7" w:rsidRPr="00343D19">
        <w:t>« out_camera</w:t>
      </w:r>
      <w:r w:rsidR="00C71349" w:rsidRPr="00343D19">
        <w:t>_data.xml »</w:t>
      </w:r>
    </w:p>
    <w:p w:rsidR="00343D19" w:rsidRDefault="00343D19">
      <w:pPr>
        <w:rPr>
          <w:b/>
        </w:rPr>
      </w:pPr>
      <w:r>
        <w:rPr>
          <w:b/>
        </w:rPr>
        <w:br w:type="page"/>
      </w:r>
    </w:p>
    <w:p w:rsidR="005D230C" w:rsidRDefault="00343D19" w:rsidP="00343D19">
      <w:pPr>
        <w:pStyle w:val="Titre1"/>
      </w:pPr>
      <w:r>
        <w:lastRenderedPageBreak/>
        <w:t>Méthodes de calculs de</w:t>
      </w:r>
      <w:r w:rsidR="00DC33CC">
        <w:t>s</w:t>
      </w:r>
      <w:r>
        <w:t xml:space="preserve"> coefficients et correction</w:t>
      </w:r>
    </w:p>
    <w:p w:rsidR="005E0983" w:rsidRDefault="005E0983" w:rsidP="00343D19"/>
    <w:p w:rsidR="00343D19" w:rsidRDefault="005E0983" w:rsidP="00343D19">
      <w:r>
        <w:t>Cette partie traite des méthodes implémentés dans le code. Celui-ci se trouve dans « </w:t>
      </w:r>
      <w:r w:rsidRPr="005E0983">
        <w:t>Reconstruction3D\src</w:t>
      </w:r>
      <w:r>
        <w:t>\main.cpp »</w:t>
      </w:r>
      <w:r w:rsidR="00DC33CC">
        <w:t>.</w:t>
      </w:r>
    </w:p>
    <w:p w:rsidR="00C04EF1" w:rsidRDefault="00C04EF1" w:rsidP="00343D19"/>
    <w:p w:rsidR="00C04EF1" w:rsidRDefault="00C04EF1" w:rsidP="00343D19"/>
    <w:p w:rsidR="005E0983" w:rsidRDefault="005E0983" w:rsidP="00343D19"/>
    <w:p w:rsidR="005E0983" w:rsidRDefault="005E0983" w:rsidP="005E0983">
      <w:pPr>
        <w:pStyle w:val="Titre2"/>
      </w:pPr>
      <w:r>
        <w:t>Autres méthodes :</w:t>
      </w:r>
    </w:p>
    <w:p w:rsidR="00370AE7" w:rsidRDefault="00370AE7" w:rsidP="005E0983">
      <w:bookmarkStart w:id="0" w:name="_GoBack"/>
      <w:bookmarkEnd w:id="0"/>
    </w:p>
    <w:p w:rsidR="00370AE7" w:rsidRDefault="00391028" w:rsidP="005E0983">
      <w:proofErr w:type="gramStart"/>
      <w:r>
        <w:rPr>
          <w:b/>
          <w:u w:val="single"/>
        </w:rPr>
        <w:t>Settings::</w:t>
      </w:r>
      <w:proofErr w:type="gramEnd"/>
      <w:r w:rsidR="00370AE7">
        <w:rPr>
          <w:b/>
          <w:u w:val="single"/>
        </w:rPr>
        <w:t>r</w:t>
      </w:r>
      <w:r w:rsidR="00370AE7" w:rsidRPr="00370AE7">
        <w:rPr>
          <w:b/>
          <w:u w:val="single"/>
        </w:rPr>
        <w:t xml:space="preserve">ead(const FileNode &amp; </w:t>
      </w:r>
      <w:r w:rsidR="00370AE7">
        <w:rPr>
          <w:b/>
          <w:u w:val="single"/>
        </w:rPr>
        <w:t>f</w:t>
      </w:r>
      <w:r w:rsidR="00370AE7" w:rsidRPr="00370AE7">
        <w:rPr>
          <w:b/>
          <w:u w:val="single"/>
        </w:rPr>
        <w:t>)</w:t>
      </w:r>
      <w:r w:rsidR="00370AE7">
        <w:t xml:space="preserve"> -&gt; Permet de lire les données enregistrées dans le fichier f de </w:t>
      </w:r>
      <w:r w:rsidR="00C30528">
        <w:t>paramétrage</w:t>
      </w:r>
      <w:r w:rsidR="00E6418E">
        <w:t xml:space="preserve"> et</w:t>
      </w:r>
      <w:r w:rsidR="00C30528">
        <w:t xml:space="preserve"> utilise interprate</w:t>
      </w:r>
      <w:r w:rsidR="00E6418E">
        <w:t>()</w:t>
      </w:r>
      <w:r w:rsidR="00C30528">
        <w:t xml:space="preserve"> pour initialisé le pro</w:t>
      </w:r>
      <w:r w:rsidR="008D373D">
        <w:t>gramme avec</w:t>
      </w:r>
      <w:r w:rsidR="00370AE7">
        <w:t>.</w:t>
      </w:r>
    </w:p>
    <w:p w:rsidR="00C30528" w:rsidRDefault="00C30528" w:rsidP="005E0983"/>
    <w:p w:rsidR="00C30528" w:rsidRDefault="00391028" w:rsidP="005E0983">
      <w:proofErr w:type="gramStart"/>
      <w:r>
        <w:rPr>
          <w:b/>
          <w:u w:val="single"/>
        </w:rPr>
        <w:t>Settings::</w:t>
      </w:r>
      <w:proofErr w:type="gramEnd"/>
      <w:r w:rsidR="00C30528" w:rsidRPr="00C30528">
        <w:rPr>
          <w:b/>
        </w:rPr>
        <w:t>interprate()</w:t>
      </w:r>
      <w:r w:rsidR="00C30528">
        <w:t xml:space="preserve"> -&gt; Fait des tests de validité des paramètres donnés en entrée et initialise </w:t>
      </w:r>
      <w:r w:rsidR="00E6418E">
        <w:t>le programme</w:t>
      </w:r>
      <w:r w:rsidR="00C30528">
        <w:t xml:space="preserve"> avec. </w:t>
      </w:r>
    </w:p>
    <w:p w:rsidR="00DE1731" w:rsidRDefault="00DE1731" w:rsidP="005E0983"/>
    <w:p w:rsidR="00040030" w:rsidRPr="00040030" w:rsidRDefault="00391028" w:rsidP="005E0983">
      <w:proofErr w:type="gramStart"/>
      <w:r>
        <w:rPr>
          <w:b/>
          <w:u w:val="single"/>
        </w:rPr>
        <w:t>Settings::</w:t>
      </w:r>
      <w:proofErr w:type="gramEnd"/>
      <w:r w:rsidR="00040030" w:rsidRPr="00040030">
        <w:rPr>
          <w:b/>
          <w:u w:val="single"/>
        </w:rPr>
        <w:t>Mat nextImage()</w:t>
      </w:r>
      <w:r w:rsidR="00040030">
        <w:rPr>
          <w:b/>
          <w:u w:val="single"/>
        </w:rPr>
        <w:t xml:space="preserve"> </w:t>
      </w:r>
      <w:r w:rsidR="00040030">
        <w:t>-&gt; Donne la matrice contenant l’image suivante.</w:t>
      </w:r>
    </w:p>
    <w:p w:rsidR="00040030" w:rsidRDefault="00040030" w:rsidP="005E0983"/>
    <w:p w:rsidR="00DE1731" w:rsidRDefault="00DE1731" w:rsidP="005E0983">
      <w:proofErr w:type="gramStart"/>
      <w:r w:rsidRPr="00DE1731">
        <w:rPr>
          <w:b/>
          <w:u w:val="single"/>
        </w:rPr>
        <w:t>bool</w:t>
      </w:r>
      <w:proofErr w:type="gramEnd"/>
      <w:r w:rsidRPr="00DE1731">
        <w:rPr>
          <w:b/>
          <w:u w:val="single"/>
        </w:rPr>
        <w:t xml:space="preserve"> </w:t>
      </w:r>
      <w:r w:rsidR="00391028">
        <w:rPr>
          <w:b/>
          <w:u w:val="single"/>
        </w:rPr>
        <w:t>Settings::</w:t>
      </w:r>
      <w:r w:rsidRPr="00DE1731">
        <w:rPr>
          <w:b/>
          <w:u w:val="single"/>
        </w:rPr>
        <w:t>readStringList( const string&amp; f, vector&lt;string&gt;&amp; l )</w:t>
      </w:r>
      <w:r w:rsidRPr="00DE1731">
        <w:t xml:space="preserve"> -&gt;</w:t>
      </w:r>
      <w:r>
        <w:t xml:space="preserve"> Permet de lire le fichier contenant la liste des images f et </w:t>
      </w:r>
      <w:r w:rsidR="00040030">
        <w:t>met les chemins</w:t>
      </w:r>
      <w:r w:rsidR="0066646C">
        <w:t xml:space="preserve"> des images</w:t>
      </w:r>
      <w:r w:rsidR="00040030">
        <w:t xml:space="preserve"> dans la liste l</w:t>
      </w:r>
      <w:r>
        <w:t xml:space="preserve">. </w:t>
      </w:r>
    </w:p>
    <w:p w:rsidR="00F008B0" w:rsidRDefault="00F008B0" w:rsidP="005E0983">
      <w:pPr>
        <w:rPr>
          <w:b/>
          <w:u w:val="single"/>
        </w:rPr>
      </w:pPr>
    </w:p>
    <w:p w:rsidR="00F008B0" w:rsidRDefault="00F008B0" w:rsidP="005E0983">
      <w:proofErr w:type="gramStart"/>
      <w:r>
        <w:rPr>
          <w:b/>
          <w:u w:val="single"/>
        </w:rPr>
        <w:t>bool</w:t>
      </w:r>
      <w:proofErr w:type="gramEnd"/>
      <w:r>
        <w:rPr>
          <w:b/>
          <w:u w:val="single"/>
        </w:rPr>
        <w:t xml:space="preserve"> </w:t>
      </w:r>
      <w:r w:rsidR="0044637E">
        <w:rPr>
          <w:b/>
          <w:u w:val="single"/>
        </w:rPr>
        <w:t>Settings::</w:t>
      </w:r>
      <w:r w:rsidRPr="00F008B0">
        <w:rPr>
          <w:b/>
          <w:u w:val="single"/>
        </w:rPr>
        <w:t>isListOfImages( const string&amp; f)</w:t>
      </w:r>
      <w:r>
        <w:rPr>
          <w:b/>
          <w:u w:val="single"/>
        </w:rPr>
        <w:t xml:space="preserve"> </w:t>
      </w:r>
      <w:r>
        <w:t xml:space="preserve">-&gt; </w:t>
      </w:r>
      <w:r w:rsidR="00CB35A6">
        <w:t>Vérifie que le fichier</w:t>
      </w:r>
      <w:r>
        <w:t xml:space="preserve"> fichier</w:t>
      </w:r>
      <w:r w:rsidR="00876499">
        <w:t xml:space="preserve"> f </w:t>
      </w:r>
      <w:r w:rsidR="00876499">
        <w:t>(contenant la liste des chemins d’images)</w:t>
      </w:r>
      <w:r>
        <w:t xml:space="preserve"> est</w:t>
      </w:r>
      <w:r w:rsidR="00CB35A6">
        <w:t xml:space="preserve"> </w:t>
      </w:r>
      <w:r w:rsidR="00876499">
        <w:t>accepté</w:t>
      </w:r>
      <w:r w:rsidR="00CB35A6">
        <w:t xml:space="preserve"> </w:t>
      </w:r>
      <w:r>
        <w:t>par le programme</w:t>
      </w:r>
      <w:r w:rsidR="00876499">
        <w:t>.</w:t>
      </w:r>
    </w:p>
    <w:p w:rsidR="00D3797B" w:rsidRDefault="00D3797B" w:rsidP="005E0983"/>
    <w:p w:rsidR="00765C2E" w:rsidRPr="00666626" w:rsidRDefault="00765C2E" w:rsidP="00666626">
      <w:proofErr w:type="gramStart"/>
      <w:r w:rsidRPr="00765C2E">
        <w:rPr>
          <w:b/>
          <w:u w:val="single"/>
        </w:rPr>
        <w:t>static</w:t>
      </w:r>
      <w:proofErr w:type="gramEnd"/>
      <w:r w:rsidRPr="00765C2E">
        <w:rPr>
          <w:b/>
          <w:u w:val="single"/>
        </w:rPr>
        <w:t xml:space="preserve"> double computeReprojectionErrors( const vector&lt;vector&lt;Point3f&gt; &gt;&amp; </w:t>
      </w:r>
      <w:r w:rsidR="00666626">
        <w:rPr>
          <w:b/>
          <w:u w:val="single"/>
        </w:rPr>
        <w:t>p</w:t>
      </w:r>
      <w:r w:rsidRPr="00765C2E">
        <w:rPr>
          <w:b/>
          <w:u w:val="single"/>
        </w:rPr>
        <w:t>oints,</w:t>
      </w:r>
      <w:r w:rsidR="00666626">
        <w:rPr>
          <w:b/>
          <w:u w:val="single"/>
        </w:rPr>
        <w:t xml:space="preserve"> </w:t>
      </w:r>
      <w:r w:rsidRPr="00765C2E">
        <w:rPr>
          <w:b/>
          <w:u w:val="single"/>
        </w:rPr>
        <w:t xml:space="preserve">const vector&lt;vector&lt;Point2f&gt; &gt;&amp; </w:t>
      </w:r>
      <w:r w:rsidR="00666626">
        <w:rPr>
          <w:b/>
          <w:u w:val="single"/>
        </w:rPr>
        <w:t>p_</w:t>
      </w:r>
      <w:r w:rsidRPr="00765C2E">
        <w:rPr>
          <w:b/>
          <w:u w:val="single"/>
        </w:rPr>
        <w:t>image,</w:t>
      </w:r>
      <w:r w:rsidR="00666626">
        <w:rPr>
          <w:b/>
          <w:u w:val="single"/>
        </w:rPr>
        <w:t xml:space="preserve">  </w:t>
      </w:r>
      <w:r w:rsidRPr="00765C2E">
        <w:rPr>
          <w:b/>
          <w:u w:val="single"/>
        </w:rPr>
        <w:t>const vector&lt;Mat&gt;&amp; rvecs, const vector&lt;Mat&gt;&amp; tvecs,</w:t>
      </w:r>
      <w:r w:rsidR="00666626">
        <w:rPr>
          <w:b/>
          <w:u w:val="single"/>
        </w:rPr>
        <w:t xml:space="preserve"> </w:t>
      </w:r>
      <w:r w:rsidRPr="00765C2E">
        <w:rPr>
          <w:b/>
          <w:u w:val="single"/>
        </w:rPr>
        <w:t xml:space="preserve"> const Mat&amp;</w:t>
      </w:r>
      <w:r w:rsidR="00666626">
        <w:rPr>
          <w:b/>
          <w:u w:val="single"/>
        </w:rPr>
        <w:t xml:space="preserve"> m_camera</w:t>
      </w:r>
      <w:r w:rsidRPr="00765C2E">
        <w:rPr>
          <w:b/>
          <w:u w:val="single"/>
        </w:rPr>
        <w:t>, const Mat&amp; distCoeffs,</w:t>
      </w:r>
      <w:r w:rsidR="00666626">
        <w:rPr>
          <w:b/>
          <w:u w:val="single"/>
        </w:rPr>
        <w:t xml:space="preserve"> </w:t>
      </w:r>
      <w:r w:rsidRPr="00765C2E">
        <w:rPr>
          <w:b/>
          <w:u w:val="single"/>
        </w:rPr>
        <w:t>&lt;float&gt;&amp; perViewErrors)</w:t>
      </w:r>
      <w:r w:rsidR="00666626">
        <w:rPr>
          <w:b/>
          <w:u w:val="single"/>
        </w:rPr>
        <w:t xml:space="preserve"> </w:t>
      </w:r>
      <w:r w:rsidR="00666626">
        <w:t xml:space="preserve">-&gt; </w:t>
      </w:r>
    </w:p>
    <w:p w:rsidR="00765C2E" w:rsidRDefault="00765C2E" w:rsidP="00765C2E">
      <w:pPr>
        <w:rPr>
          <w:b/>
          <w:u w:val="single"/>
        </w:rPr>
      </w:pPr>
    </w:p>
    <w:p w:rsidR="00D3797B" w:rsidRDefault="000D7EAE" w:rsidP="005E0983">
      <w:proofErr w:type="gramStart"/>
      <w:r>
        <w:rPr>
          <w:b/>
          <w:u w:val="single"/>
        </w:rPr>
        <w:t>r</w:t>
      </w:r>
      <w:r w:rsidR="00D3797B" w:rsidRPr="000D7EAE">
        <w:rPr>
          <w:b/>
          <w:u w:val="single"/>
        </w:rPr>
        <w:t>ead</w:t>
      </w:r>
      <w:proofErr w:type="gramEnd"/>
      <w:r w:rsidR="00D3797B" w:rsidRPr="000D7EAE">
        <w:rPr>
          <w:b/>
          <w:u w:val="single"/>
        </w:rPr>
        <w:t xml:space="preserve"> (const FileNode&amp; f, Settings&amp; s, const Settings&amp; default = Settings())</w:t>
      </w:r>
      <w:r w:rsidRPr="000D7EAE">
        <w:t xml:space="preserve"> -&gt;</w:t>
      </w:r>
      <w:r>
        <w:t xml:space="preserve"> Initialise la structure Settings s</w:t>
      </w:r>
      <w:r w:rsidR="00C375A7">
        <w:t> , soit avec des données récupérées dans le FileNode f, soit avec une structure par défaut.</w:t>
      </w:r>
    </w:p>
    <w:p w:rsidR="003F6698" w:rsidRDefault="003F6698" w:rsidP="005E0983"/>
    <w:p w:rsidR="003F6698" w:rsidRDefault="003F6698" w:rsidP="003F6698">
      <w:proofErr w:type="gramStart"/>
      <w:r w:rsidRPr="003F6698">
        <w:rPr>
          <w:b/>
          <w:u w:val="single"/>
        </w:rPr>
        <w:t>calcBoardCornerPositions</w:t>
      </w:r>
      <w:r w:rsidRPr="003F6698">
        <w:rPr>
          <w:b/>
          <w:u w:val="single"/>
        </w:rPr>
        <w:t>(</w:t>
      </w:r>
      <w:proofErr w:type="gramEnd"/>
      <w:r w:rsidRPr="003F6698">
        <w:rPr>
          <w:b/>
          <w:u w:val="single"/>
        </w:rPr>
        <w:t xml:space="preserve">Size </w:t>
      </w:r>
      <w:r>
        <w:rPr>
          <w:b/>
          <w:u w:val="single"/>
        </w:rPr>
        <w:t>s_</w:t>
      </w:r>
      <w:r w:rsidRPr="003F6698">
        <w:rPr>
          <w:b/>
          <w:u w:val="single"/>
        </w:rPr>
        <w:t xml:space="preserve">boardSize, float </w:t>
      </w:r>
      <w:r>
        <w:rPr>
          <w:b/>
          <w:u w:val="single"/>
        </w:rPr>
        <w:t>s_</w:t>
      </w:r>
      <w:r w:rsidRPr="003F6698">
        <w:rPr>
          <w:b/>
          <w:u w:val="single"/>
        </w:rPr>
        <w:t>square, vector&lt;Point3f&gt;&amp; corners</w:t>
      </w:r>
      <w:r w:rsidR="00D14D62">
        <w:rPr>
          <w:b/>
          <w:u w:val="single"/>
        </w:rPr>
        <w:t>)</w:t>
      </w:r>
      <w:r w:rsidR="00D14D62" w:rsidRPr="00D14D62">
        <w:t xml:space="preserve"> </w:t>
      </w:r>
      <w:r>
        <w:t xml:space="preserve">-&gt; </w:t>
      </w:r>
      <w:r w:rsidR="00D14D62">
        <w:t xml:space="preserve">Fonction permettant de trouver les points d’intérêts sur l’image. </w:t>
      </w:r>
    </w:p>
    <w:p w:rsidR="00D14D62" w:rsidRDefault="00D14D62" w:rsidP="003F6698"/>
    <w:p w:rsidR="00D14D62" w:rsidRDefault="00D14D62" w:rsidP="00D14D62">
      <w:proofErr w:type="gramStart"/>
      <w:r w:rsidRPr="00D14D62">
        <w:rPr>
          <w:b/>
          <w:u w:val="single"/>
        </w:rPr>
        <w:t>saveCameraParams(</w:t>
      </w:r>
      <w:proofErr w:type="gramEnd"/>
      <w:r w:rsidRPr="00D14D62">
        <w:rPr>
          <w:b/>
          <w:u w:val="single"/>
        </w:rPr>
        <w:t xml:space="preserve">Settings&amp; s, Size&amp; </w:t>
      </w:r>
      <w:r w:rsidRPr="00D14D62">
        <w:rPr>
          <w:b/>
          <w:u w:val="single"/>
        </w:rPr>
        <w:t>s_</w:t>
      </w:r>
      <w:r w:rsidRPr="00D14D62">
        <w:rPr>
          <w:b/>
          <w:u w:val="single"/>
        </w:rPr>
        <w:t xml:space="preserve">image, Mat&amp; </w:t>
      </w:r>
      <w:r w:rsidRPr="00D14D62">
        <w:rPr>
          <w:b/>
          <w:u w:val="single"/>
        </w:rPr>
        <w:t>m_</w:t>
      </w:r>
      <w:r w:rsidRPr="00D14D62">
        <w:rPr>
          <w:b/>
          <w:u w:val="single"/>
        </w:rPr>
        <w:t>camer</w:t>
      </w:r>
      <w:r w:rsidRPr="00D14D62">
        <w:rPr>
          <w:b/>
          <w:u w:val="single"/>
        </w:rPr>
        <w:t>a</w:t>
      </w:r>
      <w:r w:rsidRPr="00D14D62">
        <w:rPr>
          <w:b/>
          <w:u w:val="single"/>
        </w:rPr>
        <w:t>, Mat&amp; distCoeffs,</w:t>
      </w:r>
      <w:r w:rsidRPr="00D14D62">
        <w:rPr>
          <w:b/>
          <w:u w:val="single"/>
        </w:rPr>
        <w:t xml:space="preserve"> c</w:t>
      </w:r>
      <w:r w:rsidRPr="00D14D62">
        <w:rPr>
          <w:b/>
          <w:u w:val="single"/>
        </w:rPr>
        <w:t>onst vector&lt;Mat&gt;&amp; rvecs, const vector&lt;Mat&gt;&amp; tvecs, const vector&lt;float&gt;&amp; reprojErrs, const vector&lt;vector&lt;Point2f&gt; &gt;&amp;</w:t>
      </w:r>
      <w:r w:rsidRPr="00D14D62">
        <w:rPr>
          <w:b/>
          <w:u w:val="single"/>
        </w:rPr>
        <w:t xml:space="preserve"> </w:t>
      </w:r>
      <w:r w:rsidRPr="00D14D62">
        <w:rPr>
          <w:b/>
          <w:u w:val="single"/>
        </w:rPr>
        <w:t>imagePoints, double totalAvgErr)</w:t>
      </w:r>
      <w:r>
        <w:rPr>
          <w:b/>
          <w:u w:val="single"/>
        </w:rPr>
        <w:t xml:space="preserve"> </w:t>
      </w:r>
      <w:r>
        <w:t>-&gt; Permet d’enregistrer les paramètres calculés de la caméra dans un fichier afin de pouvoir les réutiliser.</w:t>
      </w:r>
    </w:p>
    <w:p w:rsidR="00D14D62" w:rsidRDefault="00D14D62" w:rsidP="00D14D62"/>
    <w:p w:rsidR="00D14D62" w:rsidRPr="00D14D62" w:rsidRDefault="00D14D62" w:rsidP="00D14D62">
      <w:proofErr w:type="gramStart"/>
      <w:r w:rsidRPr="00D14D62">
        <w:rPr>
          <w:b/>
          <w:u w:val="single"/>
        </w:rPr>
        <w:t>bool</w:t>
      </w:r>
      <w:proofErr w:type="gramEnd"/>
      <w:r w:rsidRPr="00D14D62">
        <w:rPr>
          <w:b/>
          <w:u w:val="single"/>
        </w:rPr>
        <w:t xml:space="preserve"> runCalibrationAndSave(Settings&amp; s, Size imageSize, Mat&amp;  cameraMatrix, Mat&amp; distCoeffs,vector&lt;vector&lt;Point2f&gt; &gt; imagePoints )</w:t>
      </w:r>
      <w:r>
        <w:rPr>
          <w:b/>
          <w:u w:val="single"/>
        </w:rPr>
        <w:t xml:space="preserve"> </w:t>
      </w:r>
      <w:r>
        <w:t xml:space="preserve">-&gt; Lance </w:t>
      </w:r>
      <w:r w:rsidRPr="00D14D62">
        <w:t>runCalibration(</w:t>
      </w:r>
      <w:r>
        <w:t>) et vérifie si les résultats sont bons pour savoir s’il est nécessaire d’enregistrer les paramètres calculés dans un fichier.</w:t>
      </w:r>
    </w:p>
    <w:sectPr w:rsidR="00D14D62" w:rsidRPr="00D14D62" w:rsidSect="00190D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ACC" w:rsidRDefault="00DB4ACC" w:rsidP="006651C9">
      <w:r>
        <w:separator/>
      </w:r>
    </w:p>
  </w:endnote>
  <w:endnote w:type="continuationSeparator" w:id="0">
    <w:p w:rsidR="00DB4ACC" w:rsidRDefault="00DB4ACC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5A7" w:rsidRDefault="00C375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5A7" w:rsidRDefault="00C375A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5A7" w:rsidRDefault="00C375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ACC" w:rsidRDefault="00DB4ACC" w:rsidP="006651C9">
      <w:r>
        <w:separator/>
      </w:r>
    </w:p>
  </w:footnote>
  <w:footnote w:type="continuationSeparator" w:id="0">
    <w:p w:rsidR="00DB4ACC" w:rsidRDefault="00DB4ACC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5A7" w:rsidRDefault="00C375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5A7" w:rsidRDefault="00C375A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5A7" w:rsidRDefault="00C375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36414"/>
    <w:multiLevelType w:val="hybridMultilevel"/>
    <w:tmpl w:val="2A28BD9C"/>
    <w:lvl w:ilvl="0" w:tplc="5B0073F6">
      <w:numFmt w:val="bullet"/>
      <w:lvlText w:val="-"/>
      <w:lvlJc w:val="left"/>
      <w:pPr>
        <w:ind w:left="3192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embedSystemFonts/>
  <w:proofState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DE5"/>
    <w:rsid w:val="000326C5"/>
    <w:rsid w:val="00036320"/>
    <w:rsid w:val="00040030"/>
    <w:rsid w:val="000861DC"/>
    <w:rsid w:val="000D7EAE"/>
    <w:rsid w:val="00154F18"/>
    <w:rsid w:val="00171540"/>
    <w:rsid w:val="001730CA"/>
    <w:rsid w:val="00190DE5"/>
    <w:rsid w:val="001A02BE"/>
    <w:rsid w:val="00202362"/>
    <w:rsid w:val="00221B50"/>
    <w:rsid w:val="002534DD"/>
    <w:rsid w:val="00255463"/>
    <w:rsid w:val="002A724D"/>
    <w:rsid w:val="002B04DE"/>
    <w:rsid w:val="002D6D02"/>
    <w:rsid w:val="002E2EA4"/>
    <w:rsid w:val="002E3C5C"/>
    <w:rsid w:val="002F4FD5"/>
    <w:rsid w:val="00343D19"/>
    <w:rsid w:val="00364ADF"/>
    <w:rsid w:val="00370AE7"/>
    <w:rsid w:val="003874D9"/>
    <w:rsid w:val="00391028"/>
    <w:rsid w:val="003B5121"/>
    <w:rsid w:val="003F6698"/>
    <w:rsid w:val="0044637E"/>
    <w:rsid w:val="00463284"/>
    <w:rsid w:val="00472FC1"/>
    <w:rsid w:val="004A6277"/>
    <w:rsid w:val="004A6935"/>
    <w:rsid w:val="00515EF9"/>
    <w:rsid w:val="00523398"/>
    <w:rsid w:val="00526DD1"/>
    <w:rsid w:val="00552A23"/>
    <w:rsid w:val="00561576"/>
    <w:rsid w:val="00574D93"/>
    <w:rsid w:val="0058332A"/>
    <w:rsid w:val="00596C5A"/>
    <w:rsid w:val="005D230C"/>
    <w:rsid w:val="005E0983"/>
    <w:rsid w:val="00637549"/>
    <w:rsid w:val="00646AEF"/>
    <w:rsid w:val="006651C9"/>
    <w:rsid w:val="0066646C"/>
    <w:rsid w:val="00666626"/>
    <w:rsid w:val="00680519"/>
    <w:rsid w:val="006A5A71"/>
    <w:rsid w:val="006B445E"/>
    <w:rsid w:val="006C411D"/>
    <w:rsid w:val="007113F3"/>
    <w:rsid w:val="00726528"/>
    <w:rsid w:val="00765C2E"/>
    <w:rsid w:val="00772F8B"/>
    <w:rsid w:val="007975A2"/>
    <w:rsid w:val="007D65BC"/>
    <w:rsid w:val="007F09A7"/>
    <w:rsid w:val="007F3667"/>
    <w:rsid w:val="00807216"/>
    <w:rsid w:val="00810AA6"/>
    <w:rsid w:val="0087101A"/>
    <w:rsid w:val="00876499"/>
    <w:rsid w:val="008915FD"/>
    <w:rsid w:val="008C71D6"/>
    <w:rsid w:val="008D373D"/>
    <w:rsid w:val="008F5961"/>
    <w:rsid w:val="00901EB1"/>
    <w:rsid w:val="00907377"/>
    <w:rsid w:val="0096339D"/>
    <w:rsid w:val="00970203"/>
    <w:rsid w:val="009A6D3D"/>
    <w:rsid w:val="009D3DEE"/>
    <w:rsid w:val="00A57B23"/>
    <w:rsid w:val="00A804D5"/>
    <w:rsid w:val="00A92D78"/>
    <w:rsid w:val="00AA04D5"/>
    <w:rsid w:val="00AC0341"/>
    <w:rsid w:val="00AF7742"/>
    <w:rsid w:val="00B2681B"/>
    <w:rsid w:val="00B3766B"/>
    <w:rsid w:val="00B45CED"/>
    <w:rsid w:val="00B75CDD"/>
    <w:rsid w:val="00B859F6"/>
    <w:rsid w:val="00B87D29"/>
    <w:rsid w:val="00B95C66"/>
    <w:rsid w:val="00BD0E21"/>
    <w:rsid w:val="00BD6711"/>
    <w:rsid w:val="00BF0E26"/>
    <w:rsid w:val="00BF69AE"/>
    <w:rsid w:val="00C04EF1"/>
    <w:rsid w:val="00C30528"/>
    <w:rsid w:val="00C375A7"/>
    <w:rsid w:val="00C454A4"/>
    <w:rsid w:val="00C56579"/>
    <w:rsid w:val="00C57FC3"/>
    <w:rsid w:val="00C71349"/>
    <w:rsid w:val="00CB35A6"/>
    <w:rsid w:val="00CC2484"/>
    <w:rsid w:val="00CE5AE7"/>
    <w:rsid w:val="00D0290E"/>
    <w:rsid w:val="00D04F22"/>
    <w:rsid w:val="00D12370"/>
    <w:rsid w:val="00D14D62"/>
    <w:rsid w:val="00D257E4"/>
    <w:rsid w:val="00D33D2A"/>
    <w:rsid w:val="00D3797B"/>
    <w:rsid w:val="00D454F7"/>
    <w:rsid w:val="00D534BE"/>
    <w:rsid w:val="00D7174E"/>
    <w:rsid w:val="00D86F3D"/>
    <w:rsid w:val="00D90008"/>
    <w:rsid w:val="00D97D16"/>
    <w:rsid w:val="00DB4ACC"/>
    <w:rsid w:val="00DC33CC"/>
    <w:rsid w:val="00DE1731"/>
    <w:rsid w:val="00DE4713"/>
    <w:rsid w:val="00DF6292"/>
    <w:rsid w:val="00E32F61"/>
    <w:rsid w:val="00E5405E"/>
    <w:rsid w:val="00E6418E"/>
    <w:rsid w:val="00EC4EED"/>
    <w:rsid w:val="00F008B0"/>
    <w:rsid w:val="00F03177"/>
    <w:rsid w:val="00F03C19"/>
    <w:rsid w:val="00F365DC"/>
    <w:rsid w:val="00F40A20"/>
    <w:rsid w:val="00F8101C"/>
    <w:rsid w:val="00FA4A96"/>
    <w:rsid w:val="00FB4FF9"/>
    <w:rsid w:val="00FE4BD5"/>
    <w:rsid w:val="00FF1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FE1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7E4"/>
    <w:rPr>
      <w:rFonts w:ascii="Calibri" w:hAnsi="Calibri"/>
      <w:color w:val="365F91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190D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A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90DE5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0AE7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DF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and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29C100-B3E9-48DD-96C7-29458080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2017-11-20T09:22:00Z</dcterms:created>
  <dcterms:modified xsi:type="dcterms:W3CDTF">2017-12-11T09:34:00Z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